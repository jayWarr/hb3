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B2329" w14:textId="77777777" w:rsidR="00E06591" w:rsidRDefault="00E06591" w:rsidP="004910B3">
      <w:pPr>
        <w:pStyle w:val="APGtitle"/>
      </w:pPr>
      <w:bookmarkStart w:id="0" w:name="_GoBack"/>
    </w:p>
    <w:p w14:paraId="6B026D1F" w14:textId="1F381EB0" w:rsidR="00E959D8" w:rsidRPr="00AB1DB6" w:rsidRDefault="00AB1DB6" w:rsidP="004910B3">
      <w:pPr>
        <w:pStyle w:val="APGtitle"/>
        <w:rPr>
          <w:color w:val="000090"/>
        </w:rPr>
      </w:pPr>
      <w:r>
        <w:rPr>
          <w:color w:val="000090"/>
        </w:rPr>
        <w:t>h</w:t>
      </w:r>
      <w:r w:rsidR="00C15F2E" w:rsidRPr="00AB1DB6">
        <w:rPr>
          <w:color w:val="000090"/>
        </w:rPr>
        <w:t xml:space="preserve">aving taken </w:t>
      </w:r>
      <w:r w:rsidR="00D13D91" w:rsidRPr="00AB1DB6">
        <w:rPr>
          <w:color w:val="000090"/>
        </w:rPr>
        <w:t xml:space="preserve">a </w:t>
      </w:r>
      <w:r w:rsidR="00AD1C38" w:rsidRPr="00AB1DB6">
        <w:rPr>
          <w:color w:val="000090"/>
        </w:rPr>
        <w:t>sounding</w:t>
      </w:r>
    </w:p>
    <w:p w14:paraId="4E61C5AB" w14:textId="77777777" w:rsidR="00554474" w:rsidRDefault="00554474" w:rsidP="00776A34">
      <w:pPr>
        <w:pStyle w:val="APGverse"/>
      </w:pPr>
    </w:p>
    <w:p w14:paraId="17E9160D" w14:textId="0816F8BF" w:rsidR="00776A34" w:rsidRDefault="00A712B0" w:rsidP="003D5770">
      <w:pPr>
        <w:pStyle w:val="APGverse"/>
      </w:pPr>
      <w:r>
        <w:t>t</w:t>
      </w:r>
      <w:r w:rsidR="004352E7">
        <w:t xml:space="preserve">he </w:t>
      </w:r>
      <w:r w:rsidR="00D419F7">
        <w:t>morning</w:t>
      </w:r>
      <w:r w:rsidR="000D47D7">
        <w:t>’</w:t>
      </w:r>
      <w:r w:rsidR="00D419F7">
        <w:t>s slow boom of your heart</w:t>
      </w:r>
    </w:p>
    <w:p w14:paraId="63FFBDE6" w14:textId="4B78824C" w:rsidR="00D419F7" w:rsidRDefault="00D13D91" w:rsidP="003D5770">
      <w:pPr>
        <w:pStyle w:val="APGverse"/>
      </w:pPr>
      <w:r>
        <w:t xml:space="preserve">thrills </w:t>
      </w:r>
      <w:r w:rsidR="00A113BE">
        <w:t xml:space="preserve">like </w:t>
      </w:r>
      <w:r w:rsidR="00B94A1E">
        <w:t xml:space="preserve">distant </w:t>
      </w:r>
      <w:r w:rsidR="00D419F7">
        <w:t>artillery across the plain</w:t>
      </w:r>
    </w:p>
    <w:p w14:paraId="6524FDD7" w14:textId="77777777" w:rsidR="00D419F7" w:rsidRDefault="00D419F7" w:rsidP="003D5770">
      <w:pPr>
        <w:pStyle w:val="APGverse"/>
      </w:pPr>
    </w:p>
    <w:p w14:paraId="6B191448" w14:textId="20D36F3F" w:rsidR="008A0A3F" w:rsidRDefault="00D419F7" w:rsidP="003D5770">
      <w:pPr>
        <w:pStyle w:val="APGverse"/>
      </w:pPr>
      <w:r>
        <w:t>of our bed</w:t>
      </w:r>
      <w:r w:rsidR="00A712B0">
        <w:t>. A</w:t>
      </w:r>
      <w:r>
        <w:t xml:space="preserve">fter </w:t>
      </w:r>
      <w:r w:rsidR="002B445F">
        <w:t xml:space="preserve">the </w:t>
      </w:r>
      <w:r w:rsidR="000D60F1">
        <w:t>years of</w:t>
      </w:r>
      <w:r w:rsidR="00756859">
        <w:t xml:space="preserve"> </w:t>
      </w:r>
      <w:r w:rsidR="002D2821">
        <w:t xml:space="preserve">old </w:t>
      </w:r>
      <w:r w:rsidR="00756859">
        <w:t>love</w:t>
      </w:r>
      <w:r w:rsidR="00813E54">
        <w:t>, L</w:t>
      </w:r>
      <w:r w:rsidR="00756859">
        <w:t>ove</w:t>
      </w:r>
      <w:r w:rsidR="00423A02">
        <w:t>;</w:t>
      </w:r>
    </w:p>
    <w:p w14:paraId="27BBBE26" w14:textId="15AF0BF3" w:rsidR="00D419F7" w:rsidRDefault="008A0A3F" w:rsidP="003D5770">
      <w:pPr>
        <w:pStyle w:val="APGverse"/>
      </w:pPr>
      <w:r>
        <w:t xml:space="preserve">the </w:t>
      </w:r>
      <w:r w:rsidR="00D419F7">
        <w:t>love</w:t>
      </w:r>
      <w:r>
        <w:t xml:space="preserve"> </w:t>
      </w:r>
      <w:r w:rsidR="00C24D4D">
        <w:t>shunt</w:t>
      </w:r>
      <w:r w:rsidR="004534AF">
        <w:t>ing</w:t>
      </w:r>
      <w:r w:rsidR="002D2821">
        <w:t xml:space="preserve"> - </w:t>
      </w:r>
      <w:r w:rsidR="00C24D4D">
        <w:t>wagon</w:t>
      </w:r>
      <w:r w:rsidR="00D419F7">
        <w:t>s coupling</w:t>
      </w:r>
      <w:r>
        <w:t xml:space="preserve">, </w:t>
      </w:r>
      <w:r w:rsidR="0062625B">
        <w:t>contrast</w:t>
      </w:r>
      <w:r>
        <w:t xml:space="preserve"> </w:t>
      </w:r>
    </w:p>
    <w:p w14:paraId="687A70E6" w14:textId="77777777" w:rsidR="00D419F7" w:rsidRDefault="00D419F7" w:rsidP="003D5770">
      <w:pPr>
        <w:pStyle w:val="APGverse"/>
      </w:pPr>
    </w:p>
    <w:p w14:paraId="3C4A1121" w14:textId="0548B71E" w:rsidR="00D419F7" w:rsidRDefault="001249FC" w:rsidP="003D5770">
      <w:pPr>
        <w:pStyle w:val="APGverse"/>
      </w:pPr>
      <w:r>
        <w:t xml:space="preserve">those </w:t>
      </w:r>
      <w:r w:rsidR="000D60F1">
        <w:t xml:space="preserve">dull </w:t>
      </w:r>
      <w:r w:rsidR="00C071C5">
        <w:t>clank</w:t>
      </w:r>
      <w:r>
        <w:t>s</w:t>
      </w:r>
      <w:r w:rsidR="00756859">
        <w:t xml:space="preserve"> </w:t>
      </w:r>
      <w:r w:rsidR="00D05A28">
        <w:t>with</w:t>
      </w:r>
      <w:r w:rsidR="00FD728D">
        <w:t xml:space="preserve"> how </w:t>
      </w:r>
      <w:r w:rsidR="008A0A3F">
        <w:t xml:space="preserve">soundly </w:t>
      </w:r>
      <w:r w:rsidR="00FD728D">
        <w:t xml:space="preserve">we </w:t>
      </w:r>
      <w:r w:rsidR="00C67FB3">
        <w:t>burn</w:t>
      </w:r>
      <w:r w:rsidR="00C071C5">
        <w:t xml:space="preserve"> now</w:t>
      </w:r>
      <w:r w:rsidR="00C66DD1">
        <w:t>.</w:t>
      </w:r>
    </w:p>
    <w:p w14:paraId="007FF636" w14:textId="0AC26224" w:rsidR="00C67FB3" w:rsidRDefault="00C66DD1" w:rsidP="003D5770">
      <w:pPr>
        <w:pStyle w:val="APGverse"/>
      </w:pPr>
      <w:r>
        <w:t>I</w:t>
      </w:r>
      <w:r w:rsidR="005F226B">
        <w:t>n our embers</w:t>
      </w:r>
      <w:r w:rsidR="000D47D7">
        <w:t>’</w:t>
      </w:r>
      <w:r w:rsidR="005F226B">
        <w:t xml:space="preserve"> flare</w:t>
      </w:r>
      <w:r w:rsidR="00760519">
        <w:t xml:space="preserve"> </w:t>
      </w:r>
      <w:r w:rsidR="005F226B">
        <w:t xml:space="preserve">I </w:t>
      </w:r>
      <w:r w:rsidR="00437A6F">
        <w:t xml:space="preserve">see and </w:t>
      </w:r>
      <w:r w:rsidR="00B92956">
        <w:t xml:space="preserve">hear </w:t>
      </w:r>
      <w:r w:rsidR="00C67FB3">
        <w:t>hearts everywhere</w:t>
      </w:r>
      <w:r w:rsidR="00C15F2E">
        <w:t>:</w:t>
      </w:r>
    </w:p>
    <w:p w14:paraId="48151337" w14:textId="77777777" w:rsidR="00C67FB3" w:rsidRDefault="00C67FB3" w:rsidP="003D5770">
      <w:pPr>
        <w:pStyle w:val="APGverse"/>
      </w:pPr>
    </w:p>
    <w:p w14:paraId="6B8EF527" w14:textId="650AB4EA" w:rsidR="00C67FB3" w:rsidRDefault="00C67FB3" w:rsidP="003D5770">
      <w:pPr>
        <w:pStyle w:val="APGverse"/>
      </w:pPr>
      <w:r>
        <w:t xml:space="preserve">under my hands </w:t>
      </w:r>
      <w:r w:rsidR="00F25627">
        <w:t>the rough slice</w:t>
      </w:r>
      <w:r w:rsidR="00B92956">
        <w:t>d</w:t>
      </w:r>
      <w:r w:rsidR="00F25627">
        <w:t xml:space="preserve"> </w:t>
      </w:r>
      <w:r w:rsidR="00B92956">
        <w:t xml:space="preserve">crunch </w:t>
      </w:r>
      <w:r w:rsidR="00F25627">
        <w:t>of</w:t>
      </w:r>
      <w:r>
        <w:t xml:space="preserve"> lettuce</w:t>
      </w:r>
      <w:r w:rsidR="00ED3F96">
        <w:t>,</w:t>
      </w:r>
    </w:p>
    <w:p w14:paraId="191FC582" w14:textId="02393159" w:rsidR="00423A02" w:rsidRDefault="00B92956" w:rsidP="003D5770">
      <w:pPr>
        <w:pStyle w:val="APGverse"/>
      </w:pPr>
      <w:r>
        <w:t xml:space="preserve">the puck of </w:t>
      </w:r>
      <w:r w:rsidR="0054009F">
        <w:t>playing cards,</w:t>
      </w:r>
      <w:r w:rsidR="0024570B">
        <w:t xml:space="preserve"> </w:t>
      </w:r>
      <w:r w:rsidR="001015BD">
        <w:t xml:space="preserve">us munching on </w:t>
      </w:r>
      <w:r w:rsidR="001015BD">
        <w:rPr>
          <w:rFonts w:eastAsia="Times New Roman"/>
          <w:iCs/>
        </w:rPr>
        <w:t>palmiers,</w:t>
      </w:r>
      <w:r w:rsidR="00D43776">
        <w:t xml:space="preserve"> </w:t>
      </w:r>
    </w:p>
    <w:p w14:paraId="68903138" w14:textId="77777777" w:rsidR="00423A02" w:rsidRDefault="00423A02" w:rsidP="003D5770">
      <w:pPr>
        <w:pStyle w:val="APGverse"/>
      </w:pPr>
    </w:p>
    <w:p w14:paraId="3B565734" w14:textId="77777777" w:rsidR="00423A02" w:rsidRDefault="003D5770" w:rsidP="003D5770">
      <w:pPr>
        <w:pStyle w:val="APGverse"/>
      </w:pPr>
      <w:r>
        <w:t xml:space="preserve">the </w:t>
      </w:r>
      <w:r w:rsidR="00F25627">
        <w:t>bindweed</w:t>
      </w:r>
      <w:r w:rsidR="001015BD">
        <w:t xml:space="preserve"> you </w:t>
      </w:r>
      <w:r>
        <w:t xml:space="preserve">curse </w:t>
      </w:r>
      <w:r w:rsidR="00C67FB3">
        <w:t xml:space="preserve">from the garden </w:t>
      </w:r>
      <w:r w:rsidR="000D60F1">
        <w:t xml:space="preserve">and </w:t>
      </w:r>
    </w:p>
    <w:p w14:paraId="3878030E" w14:textId="47A0F867" w:rsidR="006C292A" w:rsidRDefault="001015BD" w:rsidP="003D5770">
      <w:pPr>
        <w:pStyle w:val="APGverse"/>
      </w:pPr>
      <w:r>
        <w:t xml:space="preserve">I </w:t>
      </w:r>
      <w:r w:rsidR="004352E7">
        <w:t>can’t forget</w:t>
      </w:r>
      <w:r w:rsidR="003D5770">
        <w:t xml:space="preserve"> </w:t>
      </w:r>
      <w:r w:rsidR="00C071C5">
        <w:t xml:space="preserve">the </w:t>
      </w:r>
      <w:r w:rsidR="00865FA8">
        <w:t xml:space="preserve">silent </w:t>
      </w:r>
      <w:r w:rsidR="00C071C5">
        <w:t>lake</w:t>
      </w:r>
      <w:r w:rsidR="000D47D7">
        <w:t>’</w:t>
      </w:r>
      <w:r w:rsidR="00C071C5">
        <w:t>s</w:t>
      </w:r>
      <w:r w:rsidR="004352E7">
        <w:t xml:space="preserve"> </w:t>
      </w:r>
      <w:r w:rsidR="00164A62">
        <w:t>reflection</w:t>
      </w:r>
      <w:r w:rsidR="00300ECE">
        <w:t xml:space="preserve"> </w:t>
      </w:r>
      <w:r w:rsidR="002D1F3A">
        <w:t xml:space="preserve">that </w:t>
      </w:r>
      <w:r w:rsidR="004352E7">
        <w:t xml:space="preserve">blew </w:t>
      </w:r>
    </w:p>
    <w:p w14:paraId="513B85F7" w14:textId="77777777" w:rsidR="006C292A" w:rsidRDefault="006C292A" w:rsidP="003D5770">
      <w:pPr>
        <w:pStyle w:val="APGverse"/>
      </w:pPr>
    </w:p>
    <w:p w14:paraId="35A9F39C" w14:textId="77777777" w:rsidR="006C292A" w:rsidRDefault="00D13D91" w:rsidP="003D5770">
      <w:pPr>
        <w:pStyle w:val="APGverse"/>
      </w:pPr>
      <w:r>
        <w:t xml:space="preserve">my heart </w:t>
      </w:r>
      <w:r w:rsidR="004352E7">
        <w:t>wide</w:t>
      </w:r>
      <w:r w:rsidR="006C292A">
        <w:t xml:space="preserve"> </w:t>
      </w:r>
      <w:r w:rsidR="00C071C5">
        <w:t>open</w:t>
      </w:r>
      <w:r>
        <w:t xml:space="preserve"> like wedding bells </w:t>
      </w:r>
    </w:p>
    <w:p w14:paraId="70CCE9AA" w14:textId="0FFB2EC8" w:rsidR="006C292A" w:rsidRDefault="00D13D91" w:rsidP="003D5770">
      <w:pPr>
        <w:pStyle w:val="APGverse"/>
      </w:pPr>
      <w:r>
        <w:t>s</w:t>
      </w:r>
      <w:r w:rsidR="00A63D7C">
        <w:t>ounding</w:t>
      </w:r>
      <w:r w:rsidR="00300ECE">
        <w:t xml:space="preserve"> us</w:t>
      </w:r>
      <w:r w:rsidR="006C292A">
        <w:t xml:space="preserve"> </w:t>
      </w:r>
      <w:r w:rsidR="00300ECE">
        <w:t xml:space="preserve">to </w:t>
      </w:r>
      <w:r w:rsidR="00C66DD1">
        <w:t>flame</w:t>
      </w:r>
      <w:r w:rsidR="00C24D4D">
        <w:t xml:space="preserve"> </w:t>
      </w:r>
      <w:r w:rsidR="007A166A">
        <w:t>again. And listen,</w:t>
      </w:r>
      <w:r w:rsidR="006C292A">
        <w:t xml:space="preserve">  </w:t>
      </w:r>
    </w:p>
    <w:p w14:paraId="59EAA480" w14:textId="77777777" w:rsidR="006C292A" w:rsidRDefault="006C292A" w:rsidP="003D5770">
      <w:pPr>
        <w:pStyle w:val="APGverse"/>
      </w:pPr>
    </w:p>
    <w:p w14:paraId="4FE8A0FF" w14:textId="5284839E" w:rsidR="00CB085F" w:rsidRDefault="00B76BC9" w:rsidP="003D5770">
      <w:pPr>
        <w:pStyle w:val="APGverse"/>
      </w:pPr>
      <w:r>
        <w:t>listen, with</w:t>
      </w:r>
      <w:r w:rsidR="00CB085F">
        <w:t xml:space="preserve"> my rough hands,</w:t>
      </w:r>
    </w:p>
    <w:p w14:paraId="6694693A" w14:textId="65A56766" w:rsidR="00880E25" w:rsidRDefault="00E821BA" w:rsidP="003D5770">
      <w:pPr>
        <w:pStyle w:val="APGverse"/>
      </w:pPr>
      <w:r>
        <w:t>to th</w:t>
      </w:r>
      <w:r w:rsidR="003D5770">
        <w:t>is</w:t>
      </w:r>
      <w:r w:rsidR="005A4FC4">
        <w:t xml:space="preserve"> slow boom of your heart.</w:t>
      </w:r>
    </w:p>
    <w:p w14:paraId="025E9BB8" w14:textId="5A497A60" w:rsidR="00300ECE" w:rsidRDefault="0062625B" w:rsidP="003D5770">
      <w:pPr>
        <w:pStyle w:val="APGverse"/>
      </w:pPr>
      <w:r>
        <w:t>.</w:t>
      </w:r>
    </w:p>
    <w:p w14:paraId="4A8AD6D8" w14:textId="77777777" w:rsidR="00C071C5" w:rsidRDefault="00C071C5" w:rsidP="00D419F7">
      <w:pPr>
        <w:pStyle w:val="APGverse"/>
        <w:ind w:left="720"/>
      </w:pPr>
    </w:p>
    <w:p w14:paraId="4B61098F" w14:textId="77777777" w:rsidR="00C071C5" w:rsidRDefault="00C071C5" w:rsidP="00D419F7">
      <w:pPr>
        <w:pStyle w:val="APGverse"/>
        <w:ind w:left="720"/>
      </w:pPr>
    </w:p>
    <w:p w14:paraId="64B89720" w14:textId="77777777" w:rsidR="00C071C5" w:rsidRDefault="00C071C5" w:rsidP="00D419F7">
      <w:pPr>
        <w:pStyle w:val="APGverse"/>
        <w:ind w:left="720"/>
      </w:pPr>
    </w:p>
    <w:bookmarkEnd w:id="0"/>
    <w:sectPr w:rsidR="00C071C5" w:rsidSect="00DD5E8F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6B51A" w14:textId="77777777" w:rsidR="00423A02" w:rsidRDefault="00423A02" w:rsidP="00704751">
      <w:r>
        <w:separator/>
      </w:r>
    </w:p>
  </w:endnote>
  <w:endnote w:type="continuationSeparator" w:id="0">
    <w:p w14:paraId="45F9475D" w14:textId="77777777" w:rsidR="00423A02" w:rsidRDefault="00423A02" w:rsidP="0070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AA136" w14:textId="77777777" w:rsidR="00423A02" w:rsidRDefault="00423A02" w:rsidP="00704751">
      <w:r>
        <w:separator/>
      </w:r>
    </w:p>
  </w:footnote>
  <w:footnote w:type="continuationSeparator" w:id="0">
    <w:p w14:paraId="45670787" w14:textId="77777777" w:rsidR="00423A02" w:rsidRDefault="00423A02" w:rsidP="0070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640E"/>
    <w:multiLevelType w:val="multilevel"/>
    <w:tmpl w:val="82C64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E1AE0"/>
    <w:multiLevelType w:val="hybridMultilevel"/>
    <w:tmpl w:val="82C6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embedSystemFonts/>
  <w:activeWritingStyle w:appName="MSWord" w:lang="en-GB" w:vendorID="64" w:dllVersion="131078" w:nlCheck="1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F7"/>
    <w:rsid w:val="00025E01"/>
    <w:rsid w:val="000503E9"/>
    <w:rsid w:val="000B43C7"/>
    <w:rsid w:val="000C08D1"/>
    <w:rsid w:val="000D47D7"/>
    <w:rsid w:val="000D60F1"/>
    <w:rsid w:val="000E6AE3"/>
    <w:rsid w:val="001015BD"/>
    <w:rsid w:val="001249FC"/>
    <w:rsid w:val="00132DAF"/>
    <w:rsid w:val="00141C36"/>
    <w:rsid w:val="00164A62"/>
    <w:rsid w:val="00165C93"/>
    <w:rsid w:val="00185ACB"/>
    <w:rsid w:val="00194517"/>
    <w:rsid w:val="001961A1"/>
    <w:rsid w:val="001D78D9"/>
    <w:rsid w:val="0024570B"/>
    <w:rsid w:val="002650FD"/>
    <w:rsid w:val="0029658D"/>
    <w:rsid w:val="002B445F"/>
    <w:rsid w:val="002D1F3A"/>
    <w:rsid w:val="002D2821"/>
    <w:rsid w:val="00300ECE"/>
    <w:rsid w:val="003064D4"/>
    <w:rsid w:val="00332FC7"/>
    <w:rsid w:val="003443AA"/>
    <w:rsid w:val="00345CDB"/>
    <w:rsid w:val="00347297"/>
    <w:rsid w:val="003510CC"/>
    <w:rsid w:val="00355D55"/>
    <w:rsid w:val="003A31EC"/>
    <w:rsid w:val="003D4CB8"/>
    <w:rsid w:val="003D5770"/>
    <w:rsid w:val="003F4F18"/>
    <w:rsid w:val="00405732"/>
    <w:rsid w:val="004152C9"/>
    <w:rsid w:val="00423A02"/>
    <w:rsid w:val="004352E7"/>
    <w:rsid w:val="00437A6F"/>
    <w:rsid w:val="004534AF"/>
    <w:rsid w:val="004910B3"/>
    <w:rsid w:val="004C1C6F"/>
    <w:rsid w:val="004C3F2E"/>
    <w:rsid w:val="004C58A0"/>
    <w:rsid w:val="004E3ECC"/>
    <w:rsid w:val="004E4541"/>
    <w:rsid w:val="0050383E"/>
    <w:rsid w:val="00507EA9"/>
    <w:rsid w:val="00535FB6"/>
    <w:rsid w:val="0054009F"/>
    <w:rsid w:val="00554474"/>
    <w:rsid w:val="005A4FC4"/>
    <w:rsid w:val="005E517D"/>
    <w:rsid w:val="005F226B"/>
    <w:rsid w:val="0062625B"/>
    <w:rsid w:val="00646568"/>
    <w:rsid w:val="00672103"/>
    <w:rsid w:val="00672FF1"/>
    <w:rsid w:val="00690F25"/>
    <w:rsid w:val="0069335F"/>
    <w:rsid w:val="006B2BF0"/>
    <w:rsid w:val="006C292A"/>
    <w:rsid w:val="006D2B0F"/>
    <w:rsid w:val="006E32E6"/>
    <w:rsid w:val="00704751"/>
    <w:rsid w:val="00713635"/>
    <w:rsid w:val="00756859"/>
    <w:rsid w:val="00760519"/>
    <w:rsid w:val="00776A34"/>
    <w:rsid w:val="00777916"/>
    <w:rsid w:val="00785FC3"/>
    <w:rsid w:val="007A166A"/>
    <w:rsid w:val="00813E54"/>
    <w:rsid w:val="008237E8"/>
    <w:rsid w:val="008340C3"/>
    <w:rsid w:val="008348B5"/>
    <w:rsid w:val="008565A2"/>
    <w:rsid w:val="00860ACE"/>
    <w:rsid w:val="00865FA8"/>
    <w:rsid w:val="00880E25"/>
    <w:rsid w:val="00883C5D"/>
    <w:rsid w:val="008A0A3F"/>
    <w:rsid w:val="008A17F0"/>
    <w:rsid w:val="008A28BD"/>
    <w:rsid w:val="008B7437"/>
    <w:rsid w:val="009461C0"/>
    <w:rsid w:val="009C4C80"/>
    <w:rsid w:val="009D38FC"/>
    <w:rsid w:val="00A00207"/>
    <w:rsid w:val="00A10284"/>
    <w:rsid w:val="00A113BE"/>
    <w:rsid w:val="00A47E3F"/>
    <w:rsid w:val="00A63D7C"/>
    <w:rsid w:val="00A712B0"/>
    <w:rsid w:val="00A946C9"/>
    <w:rsid w:val="00AB1DB6"/>
    <w:rsid w:val="00AB2675"/>
    <w:rsid w:val="00AD1C38"/>
    <w:rsid w:val="00B2309B"/>
    <w:rsid w:val="00B76BC9"/>
    <w:rsid w:val="00B92956"/>
    <w:rsid w:val="00B94A1E"/>
    <w:rsid w:val="00BB21EA"/>
    <w:rsid w:val="00BC7457"/>
    <w:rsid w:val="00C071C5"/>
    <w:rsid w:val="00C15F2E"/>
    <w:rsid w:val="00C24D4D"/>
    <w:rsid w:val="00C34377"/>
    <w:rsid w:val="00C5643B"/>
    <w:rsid w:val="00C66DD1"/>
    <w:rsid w:val="00C67FB3"/>
    <w:rsid w:val="00C82ADB"/>
    <w:rsid w:val="00CB085F"/>
    <w:rsid w:val="00CC6DCA"/>
    <w:rsid w:val="00CE0D89"/>
    <w:rsid w:val="00CF1171"/>
    <w:rsid w:val="00D05A28"/>
    <w:rsid w:val="00D13D91"/>
    <w:rsid w:val="00D223D4"/>
    <w:rsid w:val="00D363FA"/>
    <w:rsid w:val="00D419F7"/>
    <w:rsid w:val="00D43776"/>
    <w:rsid w:val="00D726DC"/>
    <w:rsid w:val="00D76515"/>
    <w:rsid w:val="00D77755"/>
    <w:rsid w:val="00D80076"/>
    <w:rsid w:val="00DA1D86"/>
    <w:rsid w:val="00DB1F80"/>
    <w:rsid w:val="00DD5E8F"/>
    <w:rsid w:val="00E06591"/>
    <w:rsid w:val="00E23B21"/>
    <w:rsid w:val="00E3732D"/>
    <w:rsid w:val="00E5449A"/>
    <w:rsid w:val="00E6242F"/>
    <w:rsid w:val="00E665CA"/>
    <w:rsid w:val="00E821BA"/>
    <w:rsid w:val="00E959D8"/>
    <w:rsid w:val="00EC5539"/>
    <w:rsid w:val="00EC735A"/>
    <w:rsid w:val="00ED3F96"/>
    <w:rsid w:val="00EE1A29"/>
    <w:rsid w:val="00F2166C"/>
    <w:rsid w:val="00F2417A"/>
    <w:rsid w:val="00F25627"/>
    <w:rsid w:val="00FB076F"/>
    <w:rsid w:val="00FB1647"/>
    <w:rsid w:val="00FD193D"/>
    <w:rsid w:val="00FD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2D97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1"/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2B3053"/>
    <w:pPr>
      <w:keepNext/>
      <w:spacing w:before="240" w:after="60"/>
      <w:outlineLvl w:val="0"/>
    </w:pPr>
    <w:rPr>
      <w:rFonts w:ascii="Helvetica Neue Light" w:hAnsi="Helvetica Neue Light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E74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Heading2"/>
    <w:autoRedefine/>
    <w:rsid w:val="006F7E74"/>
    <w:pPr>
      <w:framePr w:hSpace="181" w:vSpace="181" w:wrap="around" w:vAnchor="text" w:hAnchor="text" w:y="1"/>
    </w:pPr>
    <w:rPr>
      <w:rFonts w:ascii="Helvetica Neue Light" w:hAnsi="Helvetica Neue Light"/>
      <w:i w:val="0"/>
      <w:spacing w:val="20"/>
    </w:rPr>
  </w:style>
  <w:style w:type="paragraph" w:styleId="TOC2">
    <w:name w:val="toc 2"/>
    <w:basedOn w:val="Normal"/>
    <w:next w:val="Normal"/>
    <w:autoRedefine/>
    <w:semiHidden/>
    <w:rsid w:val="006F7E74"/>
    <w:pPr>
      <w:spacing w:before="2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751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751"/>
    <w:rPr>
      <w:sz w:val="22"/>
      <w:lang w:eastAsia="en-US"/>
    </w:rPr>
  </w:style>
  <w:style w:type="table" w:styleId="TableGrid">
    <w:name w:val="Table Grid"/>
    <w:basedOn w:val="TableNormal"/>
    <w:uiPriority w:val="59"/>
    <w:rsid w:val="00704751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Gtitle">
    <w:name w:val="APG_title"/>
    <w:basedOn w:val="Normal"/>
    <w:qFormat/>
    <w:rsid w:val="00185ACB"/>
    <w:pPr>
      <w:spacing w:after="960"/>
    </w:pPr>
    <w:rPr>
      <w:rFonts w:ascii="Optima" w:hAnsi="Optima"/>
      <w:color w:val="1F497D" w:themeColor="text2"/>
      <w:sz w:val="48"/>
      <w:szCs w:val="48"/>
    </w:rPr>
  </w:style>
  <w:style w:type="paragraph" w:customStyle="1" w:styleId="APGverse">
    <w:name w:val="APG_verse"/>
    <w:basedOn w:val="Normal"/>
    <w:qFormat/>
    <w:rsid w:val="008348B5"/>
    <w:rPr>
      <w:rFonts w:ascii="Georgia" w:hAnsi="Georgia"/>
      <w:sz w:val="24"/>
      <w:szCs w:val="24"/>
    </w:rPr>
  </w:style>
  <w:style w:type="paragraph" w:customStyle="1" w:styleId="APGfooter">
    <w:name w:val="APG_footer"/>
    <w:basedOn w:val="Footer"/>
    <w:link w:val="APGfooterChar"/>
    <w:qFormat/>
    <w:rsid w:val="004910B3"/>
    <w:pPr>
      <w:ind w:left="-1517" w:hanging="1793"/>
      <w:jc w:val="right"/>
    </w:pPr>
    <w:rPr>
      <w:rFonts w:ascii="Georgia" w:eastAsia="Times New Roman" w:hAnsi="Georgia"/>
      <w:i/>
      <w:iCs/>
      <w:color w:val="BFBFBF" w:themeColor="background1" w:themeShade="BF"/>
      <w:sz w:val="18"/>
      <w:szCs w:val="18"/>
    </w:rPr>
  </w:style>
  <w:style w:type="character" w:customStyle="1" w:styleId="APGfooterChar">
    <w:name w:val="APG_footer Char"/>
    <w:basedOn w:val="FooterChar"/>
    <w:link w:val="APGfooter"/>
    <w:rsid w:val="004910B3"/>
    <w:rPr>
      <w:rFonts w:ascii="Georgia" w:eastAsia="Times New Roman" w:hAnsi="Georgia"/>
      <w:i/>
      <w:iCs/>
      <w:color w:val="BFBFBF" w:themeColor="background1" w:themeShade="BF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13635"/>
    <w:rPr>
      <w:sz w:val="24"/>
      <w:szCs w:val="24"/>
    </w:rPr>
  </w:style>
  <w:style w:type="paragraph" w:customStyle="1" w:styleId="APGnotes">
    <w:name w:val="APG_notes"/>
    <w:basedOn w:val="APGfooter"/>
    <w:link w:val="APGnotesChar"/>
    <w:qFormat/>
    <w:rsid w:val="00713635"/>
    <w:rPr>
      <w:color w:val="auto"/>
    </w:rPr>
  </w:style>
  <w:style w:type="character" w:customStyle="1" w:styleId="APGnotesChar">
    <w:name w:val="APG_notes Char"/>
    <w:basedOn w:val="APGfooterChar"/>
    <w:link w:val="APGnotes"/>
    <w:rsid w:val="00713635"/>
    <w:rPr>
      <w:rFonts w:ascii="Georgia" w:eastAsia="Times New Roman" w:hAnsi="Georgia"/>
      <w:i/>
      <w:iCs/>
      <w:color w:val="BFBFBF" w:themeColor="background1" w:themeShade="BF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3635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1363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21"/>
    <w:rPr>
      <w:sz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2B3053"/>
    <w:pPr>
      <w:keepNext/>
      <w:spacing w:before="240" w:after="60"/>
      <w:outlineLvl w:val="0"/>
    </w:pPr>
    <w:rPr>
      <w:rFonts w:ascii="Helvetica Neue Light" w:hAnsi="Helvetica Neue Light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E74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Heading2"/>
    <w:autoRedefine/>
    <w:rsid w:val="006F7E74"/>
    <w:pPr>
      <w:framePr w:hSpace="181" w:vSpace="181" w:wrap="around" w:vAnchor="text" w:hAnchor="text" w:y="1"/>
    </w:pPr>
    <w:rPr>
      <w:rFonts w:ascii="Helvetica Neue Light" w:hAnsi="Helvetica Neue Light"/>
      <w:i w:val="0"/>
      <w:spacing w:val="20"/>
    </w:rPr>
  </w:style>
  <w:style w:type="paragraph" w:styleId="TOC2">
    <w:name w:val="toc 2"/>
    <w:basedOn w:val="Normal"/>
    <w:next w:val="Normal"/>
    <w:autoRedefine/>
    <w:semiHidden/>
    <w:rsid w:val="006F7E74"/>
    <w:pPr>
      <w:spacing w:before="240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751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4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751"/>
    <w:rPr>
      <w:sz w:val="22"/>
      <w:lang w:eastAsia="en-US"/>
    </w:rPr>
  </w:style>
  <w:style w:type="table" w:styleId="TableGrid">
    <w:name w:val="Table Grid"/>
    <w:basedOn w:val="TableNormal"/>
    <w:uiPriority w:val="59"/>
    <w:rsid w:val="00704751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Gtitle">
    <w:name w:val="APG_title"/>
    <w:basedOn w:val="Normal"/>
    <w:qFormat/>
    <w:rsid w:val="00185ACB"/>
    <w:pPr>
      <w:spacing w:after="960"/>
    </w:pPr>
    <w:rPr>
      <w:rFonts w:ascii="Optima" w:hAnsi="Optima"/>
      <w:color w:val="1F497D" w:themeColor="text2"/>
      <w:sz w:val="48"/>
      <w:szCs w:val="48"/>
    </w:rPr>
  </w:style>
  <w:style w:type="paragraph" w:customStyle="1" w:styleId="APGverse">
    <w:name w:val="APG_verse"/>
    <w:basedOn w:val="Normal"/>
    <w:qFormat/>
    <w:rsid w:val="008348B5"/>
    <w:rPr>
      <w:rFonts w:ascii="Georgia" w:hAnsi="Georgia"/>
      <w:sz w:val="24"/>
      <w:szCs w:val="24"/>
    </w:rPr>
  </w:style>
  <w:style w:type="paragraph" w:customStyle="1" w:styleId="APGfooter">
    <w:name w:val="APG_footer"/>
    <w:basedOn w:val="Footer"/>
    <w:link w:val="APGfooterChar"/>
    <w:qFormat/>
    <w:rsid w:val="004910B3"/>
    <w:pPr>
      <w:ind w:left="-1517" w:hanging="1793"/>
      <w:jc w:val="right"/>
    </w:pPr>
    <w:rPr>
      <w:rFonts w:ascii="Georgia" w:eastAsia="Times New Roman" w:hAnsi="Georgia"/>
      <w:i/>
      <w:iCs/>
      <w:color w:val="BFBFBF" w:themeColor="background1" w:themeShade="BF"/>
      <w:sz w:val="18"/>
      <w:szCs w:val="18"/>
    </w:rPr>
  </w:style>
  <w:style w:type="character" w:customStyle="1" w:styleId="APGfooterChar">
    <w:name w:val="APG_footer Char"/>
    <w:basedOn w:val="FooterChar"/>
    <w:link w:val="APGfooter"/>
    <w:rsid w:val="004910B3"/>
    <w:rPr>
      <w:rFonts w:ascii="Georgia" w:eastAsia="Times New Roman" w:hAnsi="Georgia"/>
      <w:i/>
      <w:iCs/>
      <w:color w:val="BFBFBF" w:themeColor="background1" w:themeShade="BF"/>
      <w:sz w:val="18"/>
      <w:szCs w:val="18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713635"/>
    <w:rPr>
      <w:sz w:val="24"/>
      <w:szCs w:val="24"/>
    </w:rPr>
  </w:style>
  <w:style w:type="paragraph" w:customStyle="1" w:styleId="APGnotes">
    <w:name w:val="APG_notes"/>
    <w:basedOn w:val="APGfooter"/>
    <w:link w:val="APGnotesChar"/>
    <w:qFormat/>
    <w:rsid w:val="00713635"/>
    <w:rPr>
      <w:color w:val="auto"/>
    </w:rPr>
  </w:style>
  <w:style w:type="character" w:customStyle="1" w:styleId="APGnotesChar">
    <w:name w:val="APG_notes Char"/>
    <w:basedOn w:val="APGfooterChar"/>
    <w:link w:val="APGnotes"/>
    <w:rsid w:val="00713635"/>
    <w:rPr>
      <w:rFonts w:ascii="Georgia" w:eastAsia="Times New Roman" w:hAnsi="Georgia"/>
      <w:i/>
      <w:iCs/>
      <w:color w:val="BFBFBF" w:themeColor="background1" w:themeShade="BF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3635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136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arkMatter:Users:John:Library:Application%20Support:Microsoft:Office:User%20Templates:My%20Templates:Template%20APG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EB2F5-8BA9-1B41-98EF-5F2EF52BA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APG_v1.dotx</Template>
  <TotalTime>4</TotalTime>
  <Pages>1</Pages>
  <Words>99</Words>
  <Characters>567</Characters>
  <Application>Microsoft Macintosh Word</Application>
  <DocSecurity>0</DocSecurity>
  <Lines>4</Lines>
  <Paragraphs>1</Paragraphs>
  <ScaleCrop>false</ScaleCrop>
  <Company>www.imppress.co.uk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Arr</dc:creator>
  <cp:keywords/>
  <dc:description/>
  <cp:lastModifiedBy>Jay Arr</cp:lastModifiedBy>
  <cp:revision>3</cp:revision>
  <cp:lastPrinted>2011-12-05T17:43:00Z</cp:lastPrinted>
  <dcterms:created xsi:type="dcterms:W3CDTF">2012-01-06T11:05:00Z</dcterms:created>
  <dcterms:modified xsi:type="dcterms:W3CDTF">2012-01-11T17:09:00Z</dcterms:modified>
</cp:coreProperties>
</file>