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A0824" w14:textId="49F8791F" w:rsidR="00AA575A" w:rsidRPr="00C23A8E" w:rsidRDefault="001D7077" w:rsidP="0033617F">
      <w:pPr>
        <w:pStyle w:val="poemtitle"/>
        <w:ind w:left="-567"/>
        <w:rPr>
          <w:lang w:val="en-GB"/>
        </w:rPr>
      </w:pPr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  <w:r w:rsidR="006B6E4F">
        <w:fldChar w:fldCharType="begin"/>
      </w:r>
      <w:r w:rsidR="006B6E4F">
        <w:instrText xml:space="preserve">  </w:instrText>
      </w:r>
      <w:r w:rsidR="006B6E4F">
        <w:fldChar w:fldCharType="end"/>
      </w:r>
      <w:r w:rsidR="008410FC">
        <w:t>Arriving</w:t>
      </w:r>
      <w:r w:rsidR="00AA575A" w:rsidRPr="00C23A8E">
        <w:t xml:space="preserve"> at the monastery of </w:t>
      </w:r>
      <w:proofErr w:type="spellStart"/>
      <w:r w:rsidR="00AA575A" w:rsidRPr="00C23A8E">
        <w:t>Agia</w:t>
      </w:r>
      <w:proofErr w:type="spellEnd"/>
      <w:r w:rsidR="00AA575A" w:rsidRPr="00C23A8E">
        <w:t xml:space="preserve"> </w:t>
      </w:r>
      <w:proofErr w:type="spellStart"/>
      <w:r w:rsidR="00AA575A" w:rsidRPr="00C23A8E">
        <w:t>Triada</w:t>
      </w:r>
      <w:proofErr w:type="spellEnd"/>
      <w:r w:rsidR="00323642" w:rsidRPr="00323642">
        <w:rPr>
          <w:rStyle w:val="FootnoteReference"/>
        </w:rPr>
        <w:footnoteReference w:id="1"/>
        <w:sym w:font="Symbol" w:char="F020"/>
      </w:r>
    </w:p>
    <w:p w14:paraId="45C5FD70" w14:textId="77777777" w:rsidR="00AA575A" w:rsidRDefault="00AA575A" w:rsidP="0033617F">
      <w:pPr>
        <w:pStyle w:val="poemsub-title"/>
        <w:ind w:left="-567"/>
      </w:pPr>
    </w:p>
    <w:p w14:paraId="290F9823" w14:textId="77777777" w:rsidR="00356B57" w:rsidRDefault="00356B57" w:rsidP="0033617F">
      <w:pPr>
        <w:pStyle w:val="poemsub-title"/>
        <w:ind w:left="-567"/>
      </w:pPr>
    </w:p>
    <w:p w14:paraId="564C2EAF" w14:textId="77777777" w:rsidR="00356B57" w:rsidRDefault="00356B57" w:rsidP="0033617F">
      <w:pPr>
        <w:pStyle w:val="poemsub-title"/>
        <w:ind w:left="-567"/>
      </w:pPr>
    </w:p>
    <w:p w14:paraId="579880BC" w14:textId="15ECCBBC" w:rsidR="00AA575A" w:rsidRPr="00596A8B" w:rsidRDefault="00AA575A" w:rsidP="0033617F">
      <w:pPr>
        <w:pStyle w:val="poemtext"/>
        <w:ind w:left="-567"/>
      </w:pPr>
      <w:proofErr w:type="gramStart"/>
      <w:r w:rsidRPr="00596A8B">
        <w:t>the</w:t>
      </w:r>
      <w:proofErr w:type="gramEnd"/>
      <w:r w:rsidRPr="00596A8B">
        <w:t xml:space="preserve"> company of cypress</w:t>
      </w:r>
      <w:r w:rsidR="006A26DB">
        <w:t>es ends,</w:t>
      </w:r>
      <w:r w:rsidR="00864E6A">
        <w:t xml:space="preserve"> the road stops for thyme</w:t>
      </w:r>
      <w:r w:rsidRPr="00596A8B">
        <w:t xml:space="preserve"> </w:t>
      </w:r>
    </w:p>
    <w:p w14:paraId="108F9E57" w14:textId="1F1F9D9C" w:rsidR="00AA575A" w:rsidRPr="00596A8B" w:rsidRDefault="00265DEB" w:rsidP="0033617F">
      <w:pPr>
        <w:pStyle w:val="poemtext"/>
        <w:ind w:left="-567"/>
      </w:pPr>
      <w:proofErr w:type="gramStart"/>
      <w:r>
        <w:t>bougainvillea</w:t>
      </w:r>
      <w:proofErr w:type="gramEnd"/>
      <w:r>
        <w:t xml:space="preserve"> and oleander</w:t>
      </w:r>
      <w:r w:rsidR="009E28FA">
        <w:t xml:space="preserve"> to</w:t>
      </w:r>
      <w:r w:rsidR="00C23A8E">
        <w:t xml:space="preserve"> </w:t>
      </w:r>
      <w:r w:rsidR="00AA575A" w:rsidRPr="00596A8B">
        <w:t>dress</w:t>
      </w:r>
      <w:r w:rsidR="00C23A8E">
        <w:t xml:space="preserve"> the pale pink stone</w:t>
      </w:r>
      <w:r w:rsidR="00DD47E3">
        <w:t>;</w:t>
      </w:r>
      <w:r w:rsidR="00AA575A" w:rsidRPr="00596A8B">
        <w:t xml:space="preserve"> </w:t>
      </w:r>
    </w:p>
    <w:p w14:paraId="70BA349D" w14:textId="212532DD" w:rsidR="00AA575A" w:rsidRPr="00596A8B" w:rsidRDefault="00AA575A" w:rsidP="0033617F">
      <w:pPr>
        <w:pStyle w:val="poemtext"/>
        <w:ind w:left="-567"/>
      </w:pPr>
      <w:proofErr w:type="gramStart"/>
      <w:r w:rsidRPr="00596A8B">
        <w:t>starts</w:t>
      </w:r>
      <w:proofErr w:type="gramEnd"/>
      <w:r w:rsidRPr="00596A8B">
        <w:t xml:space="preserve"> </w:t>
      </w:r>
      <w:r w:rsidR="00265DEB">
        <w:t>a quiet majesty</w:t>
      </w:r>
      <w:r w:rsidRPr="00596A8B">
        <w:t xml:space="preserve"> </w:t>
      </w:r>
    </w:p>
    <w:p w14:paraId="3281500A" w14:textId="77777777" w:rsidR="00AA575A" w:rsidRPr="00596A8B" w:rsidRDefault="00AA575A" w:rsidP="0033617F">
      <w:pPr>
        <w:pStyle w:val="poemtext"/>
        <w:ind w:left="-567"/>
      </w:pPr>
    </w:p>
    <w:p w14:paraId="25E863C7" w14:textId="6F5D2994" w:rsidR="00AA575A" w:rsidRPr="00596A8B" w:rsidRDefault="00850903" w:rsidP="0033617F">
      <w:pPr>
        <w:pStyle w:val="poemtext"/>
        <w:ind w:left="-567"/>
      </w:pPr>
      <w:proofErr w:type="gramStart"/>
      <w:r>
        <w:t>for</w:t>
      </w:r>
      <w:proofErr w:type="gramEnd"/>
      <w:r>
        <w:t xml:space="preserve"> me to light</w:t>
      </w:r>
      <w:r w:rsidR="00C51EB0">
        <w:t xml:space="preserve"> candles again.</w:t>
      </w:r>
      <w:r w:rsidR="00AA575A" w:rsidRPr="00596A8B">
        <w:t xml:space="preserve"> </w:t>
      </w:r>
      <w:r w:rsidR="00C51EB0">
        <w:t>T</w:t>
      </w:r>
      <w:r w:rsidR="00F61D5A">
        <w:t>his</w:t>
      </w:r>
      <w:r w:rsidR="00AA575A" w:rsidRPr="00596A8B">
        <w:t xml:space="preserve"> agnostic recit</w:t>
      </w:r>
      <w:r w:rsidR="006A26DB">
        <w:t>es</w:t>
      </w:r>
      <w:r w:rsidR="00AA575A" w:rsidRPr="00596A8B">
        <w:t xml:space="preserve"> family names </w:t>
      </w:r>
    </w:p>
    <w:p w14:paraId="5136C4F7" w14:textId="71BD319D" w:rsidR="006A26DB" w:rsidRDefault="00AA575A" w:rsidP="0033617F">
      <w:pPr>
        <w:pStyle w:val="poemtext"/>
        <w:ind w:left="-567"/>
      </w:pPr>
      <w:proofErr w:type="gramStart"/>
      <w:r w:rsidRPr="00596A8B">
        <w:t>th</w:t>
      </w:r>
      <w:r w:rsidR="00C51EB0">
        <w:t>at’s</w:t>
      </w:r>
      <w:proofErr w:type="gramEnd"/>
      <w:r w:rsidR="00C51EB0">
        <w:t xml:space="preserve"> become a kind of prayer, </w:t>
      </w:r>
      <w:r w:rsidR="009D0CFA">
        <w:t>hear</w:t>
      </w:r>
      <w:r w:rsidR="00323642">
        <w:t>s</w:t>
      </w:r>
      <w:r w:rsidR="006A26DB">
        <w:t xml:space="preserve"> </w:t>
      </w:r>
      <w:r w:rsidR="00265DEB">
        <w:t>t</w:t>
      </w:r>
      <w:r w:rsidRPr="00596A8B">
        <w:t>he narthex</w:t>
      </w:r>
      <w:r w:rsidR="002A0BF4">
        <w:rPr>
          <w:rStyle w:val="FootnoteReference"/>
        </w:rPr>
        <w:t>1</w:t>
      </w:r>
      <w:r w:rsidRPr="00596A8B">
        <w:t xml:space="preserve"> </w:t>
      </w:r>
      <w:r w:rsidR="00F61D5A">
        <w:t>echo</w:t>
      </w:r>
      <w:r w:rsidRPr="00596A8B">
        <w:t xml:space="preserve"> </w:t>
      </w:r>
      <w:r w:rsidR="00F61D5A">
        <w:t>round</w:t>
      </w:r>
    </w:p>
    <w:p w14:paraId="008D4231" w14:textId="5EDB2780" w:rsidR="00AA575A" w:rsidRPr="00596A8B" w:rsidRDefault="00C51EB0" w:rsidP="006A26DB">
      <w:pPr>
        <w:pStyle w:val="poemtext"/>
        <w:ind w:left="-567"/>
      </w:pPr>
      <w:proofErr w:type="gramStart"/>
      <w:r>
        <w:t>and</w:t>
      </w:r>
      <w:proofErr w:type="gramEnd"/>
      <w:r>
        <w:t xml:space="preserve"> round </w:t>
      </w:r>
      <w:r w:rsidR="00AA575A" w:rsidRPr="00596A8B">
        <w:t xml:space="preserve">my words </w:t>
      </w:r>
      <w:r w:rsidR="00864E6A">
        <w:t>to gilded saints</w:t>
      </w:r>
      <w:r w:rsidR="00721AC1">
        <w:t>,</w:t>
      </w:r>
      <w:r w:rsidR="00AA575A" w:rsidRPr="00596A8B">
        <w:t xml:space="preserve"> </w:t>
      </w:r>
    </w:p>
    <w:p w14:paraId="4631038E" w14:textId="77777777" w:rsidR="00AA575A" w:rsidRPr="00596A8B" w:rsidRDefault="00AA575A" w:rsidP="0033617F">
      <w:pPr>
        <w:pStyle w:val="poemtext"/>
        <w:ind w:left="-567"/>
      </w:pPr>
    </w:p>
    <w:p w14:paraId="6F0D7096" w14:textId="0F7C5A61" w:rsidR="008C0B1E" w:rsidRDefault="008C0B1E" w:rsidP="008C0B1E">
      <w:pPr>
        <w:pStyle w:val="poemtext"/>
        <w:ind w:left="-567"/>
      </w:pPr>
      <w:proofErr w:type="gramStart"/>
      <w:r>
        <w:t>they’</w:t>
      </w:r>
      <w:r w:rsidR="002A0BF4">
        <w:t>ve</w:t>
      </w:r>
      <w:proofErr w:type="gramEnd"/>
      <w:r w:rsidR="002A0BF4">
        <w:t xml:space="preserve"> circled</w:t>
      </w:r>
      <w:r>
        <w:t xml:space="preserve"> this transcend</w:t>
      </w:r>
      <w:r w:rsidR="008410FC">
        <w:t>ent</w:t>
      </w:r>
      <w:r>
        <w:t xml:space="preserve"> horos</w:t>
      </w:r>
      <w:r w:rsidR="008410FC">
        <w:rPr>
          <w:rStyle w:val="FootnoteReference"/>
        </w:rPr>
        <w:footnoteReference w:id="2"/>
      </w:r>
      <w:r>
        <w:t xml:space="preserve"> for centuries, </w:t>
      </w:r>
      <w:r w:rsidR="00265DEB">
        <w:t>b</w:t>
      </w:r>
      <w:r w:rsidR="00AA575A" w:rsidRPr="00596A8B">
        <w:t xml:space="preserve">ut we leave the host, </w:t>
      </w:r>
    </w:p>
    <w:p w14:paraId="143CD6FD" w14:textId="77777777" w:rsidR="002A0BF4" w:rsidRDefault="00AA575A" w:rsidP="002A0BF4">
      <w:pPr>
        <w:pStyle w:val="poemtext"/>
        <w:ind w:left="-567"/>
      </w:pPr>
      <w:proofErr w:type="gramStart"/>
      <w:r w:rsidRPr="00596A8B">
        <w:t>wander</w:t>
      </w:r>
      <w:proofErr w:type="gramEnd"/>
      <w:r w:rsidRPr="00596A8B">
        <w:t xml:space="preserve"> out past the pause of gardens</w:t>
      </w:r>
      <w:r w:rsidR="000E5CAA">
        <w:t>,</w:t>
      </w:r>
      <w:r w:rsidRPr="00596A8B">
        <w:t xml:space="preserve"> </w:t>
      </w:r>
      <w:r w:rsidR="002A0BF4">
        <w:t xml:space="preserve"> to </w:t>
      </w:r>
      <w:r w:rsidR="00DD47E3">
        <w:t>sit transfixed:</w:t>
      </w:r>
      <w:r w:rsidR="00EF012A">
        <w:t xml:space="preserve"> </w:t>
      </w:r>
    </w:p>
    <w:p w14:paraId="7B490BB2" w14:textId="77777777" w:rsidR="002A0BF4" w:rsidRDefault="00EF012A" w:rsidP="002A0BF4">
      <w:pPr>
        <w:pStyle w:val="poemtext"/>
        <w:ind w:left="-567"/>
      </w:pPr>
      <w:proofErr w:type="gramStart"/>
      <w:r>
        <w:t>watch</w:t>
      </w:r>
      <w:proofErr w:type="gramEnd"/>
      <w:r w:rsidR="00B47063">
        <w:t xml:space="preserve"> the</w:t>
      </w:r>
      <w:r>
        <w:t xml:space="preserve"> </w:t>
      </w:r>
      <w:r w:rsidR="00AA575A" w:rsidRPr="00596A8B">
        <w:t xml:space="preserve">pink </w:t>
      </w:r>
      <w:r w:rsidR="002135C3">
        <w:t>ignite</w:t>
      </w:r>
      <w:r w:rsidR="00DD47E3">
        <w:t>,</w:t>
      </w:r>
      <w:r w:rsidR="002135C3">
        <w:t xml:space="preserve"> </w:t>
      </w:r>
    </w:p>
    <w:p w14:paraId="4C7B1FAB" w14:textId="77777777" w:rsidR="002A0BF4" w:rsidRDefault="002A0BF4" w:rsidP="002A0BF4">
      <w:pPr>
        <w:pStyle w:val="poemtext"/>
        <w:ind w:left="-567"/>
      </w:pPr>
    </w:p>
    <w:p w14:paraId="6F7F9D82" w14:textId="77777777" w:rsidR="00B041BF" w:rsidRDefault="000E5CAA" w:rsidP="002A0BF4">
      <w:pPr>
        <w:pStyle w:val="poemtext"/>
        <w:ind w:left="-567"/>
      </w:pPr>
      <w:proofErr w:type="gramStart"/>
      <w:r>
        <w:t>transform</w:t>
      </w:r>
      <w:proofErr w:type="gramEnd"/>
      <w:r>
        <w:t xml:space="preserve"> to</w:t>
      </w:r>
      <w:r w:rsidR="000D790C">
        <w:t xml:space="preserve"> </w:t>
      </w:r>
      <w:r w:rsidR="00AA575A" w:rsidRPr="00596A8B">
        <w:t>orange</w:t>
      </w:r>
      <w:r w:rsidR="009E28FA">
        <w:t xml:space="preserve"> in the late afternoon </w:t>
      </w:r>
      <w:r w:rsidR="002A0BF4">
        <w:t xml:space="preserve"> </w:t>
      </w:r>
      <w:r w:rsidR="00DD47E3">
        <w:t>light</w:t>
      </w:r>
      <w:r>
        <w:t>,</w:t>
      </w:r>
      <w:r w:rsidR="009E28FA">
        <w:t xml:space="preserve"> </w:t>
      </w:r>
      <w:r w:rsidR="00F61D5A">
        <w:t>while</w:t>
      </w:r>
      <w:r w:rsidR="00AA575A" w:rsidRPr="00596A8B">
        <w:t xml:space="preserve"> my finger follow</w:t>
      </w:r>
      <w:r w:rsidR="00F61D5A">
        <w:t>s</w:t>
      </w:r>
      <w:r w:rsidR="00AA575A" w:rsidRPr="00596A8B">
        <w:t xml:space="preserve"> </w:t>
      </w:r>
    </w:p>
    <w:p w14:paraId="2D69C028" w14:textId="77777777" w:rsidR="00B041BF" w:rsidRDefault="00AA575A" w:rsidP="002A0BF4">
      <w:pPr>
        <w:pStyle w:val="poemtext"/>
        <w:ind w:left="-567"/>
        <w:rPr>
          <w:i/>
        </w:rPr>
      </w:pPr>
      <w:proofErr w:type="gramStart"/>
      <w:r w:rsidRPr="00596A8B">
        <w:t>the</w:t>
      </w:r>
      <w:proofErr w:type="gramEnd"/>
      <w:r w:rsidRPr="00596A8B">
        <w:t xml:space="preserve"> worn stone alpha</w:t>
      </w:r>
      <w:r w:rsidR="00864E6A">
        <w:t>, the blurred omega inscription</w:t>
      </w:r>
      <w:r w:rsidR="00323642">
        <w:t>:</w:t>
      </w:r>
      <w:r w:rsidR="002A0BF4">
        <w:t xml:space="preserve"> </w:t>
      </w:r>
      <w:r w:rsidRPr="00596A8B">
        <w:rPr>
          <w:i/>
        </w:rPr>
        <w:t xml:space="preserve">First and last there was, </w:t>
      </w:r>
    </w:p>
    <w:p w14:paraId="08B252CF" w14:textId="371BEE13" w:rsidR="00EF012A" w:rsidRPr="00B041BF" w:rsidRDefault="00323642" w:rsidP="00B041BF">
      <w:pPr>
        <w:pStyle w:val="poemtext"/>
        <w:ind w:left="-567"/>
        <w:rPr>
          <w:i/>
        </w:rPr>
      </w:pPr>
      <w:proofErr w:type="gramStart"/>
      <w:r>
        <w:rPr>
          <w:i/>
        </w:rPr>
        <w:t>there</w:t>
      </w:r>
      <w:proofErr w:type="gramEnd"/>
      <w:r>
        <w:rPr>
          <w:i/>
        </w:rPr>
        <w:t xml:space="preserve"> is, there will be</w:t>
      </w:r>
      <w:r w:rsidR="00AA575A" w:rsidRPr="00596A8B">
        <w:rPr>
          <w:i/>
        </w:rPr>
        <w:t xml:space="preserve"> Light</w:t>
      </w:r>
      <w:r w:rsidR="00AA575A" w:rsidRPr="00596A8B">
        <w:t xml:space="preserve">. </w:t>
      </w:r>
    </w:p>
    <w:p w14:paraId="1D54224B" w14:textId="77777777" w:rsidR="002A0BF4" w:rsidRDefault="002A0BF4" w:rsidP="0033617F">
      <w:pPr>
        <w:pStyle w:val="poemtext"/>
        <w:ind w:left="-567"/>
      </w:pPr>
    </w:p>
    <w:p w14:paraId="1D680ACD" w14:textId="750A1975" w:rsidR="002A0BF4" w:rsidRDefault="00CD2DDB" w:rsidP="002A0BF4">
      <w:pPr>
        <w:pStyle w:val="poemtext"/>
        <w:ind w:left="-567"/>
      </w:pPr>
      <w:r>
        <w:t>Memories</w:t>
      </w:r>
      <w:r w:rsidR="00D36A9E">
        <w:t xml:space="preserve"> </w:t>
      </w:r>
      <w:r w:rsidR="00B47063">
        <w:t>I re-live</w:t>
      </w:r>
      <w:r w:rsidR="009E28FA">
        <w:t xml:space="preserve"> </w:t>
      </w:r>
      <w:r w:rsidR="00AA575A" w:rsidRPr="00596A8B">
        <w:t>today</w:t>
      </w:r>
      <w:r w:rsidR="008410FC">
        <w:t xml:space="preserve"> </w:t>
      </w:r>
      <w:r w:rsidR="00D36A9E">
        <w:t>when</w:t>
      </w:r>
      <w:r w:rsidR="00EF012A">
        <w:rPr>
          <w:i/>
        </w:rPr>
        <w:t xml:space="preserve"> </w:t>
      </w:r>
      <w:r w:rsidR="00BF34A0">
        <w:t>you call from the garden:</w:t>
      </w:r>
      <w:r w:rsidR="00AA575A" w:rsidRPr="00596A8B">
        <w:t xml:space="preserve"> </w:t>
      </w:r>
    </w:p>
    <w:p w14:paraId="37495116" w14:textId="37B3F5B8" w:rsidR="00B041BF" w:rsidRDefault="00CD2DDB" w:rsidP="00B041BF">
      <w:pPr>
        <w:pStyle w:val="poemtext"/>
        <w:ind w:left="-567"/>
      </w:pPr>
      <w:r>
        <w:rPr>
          <w:i/>
        </w:rPr>
        <w:t>T</w:t>
      </w:r>
      <w:r w:rsidR="00AA575A" w:rsidRPr="00596A8B">
        <w:rPr>
          <w:i/>
        </w:rPr>
        <w:t>he crocuses have made it through!</w:t>
      </w:r>
      <w:r w:rsidR="00AA575A" w:rsidRPr="00596A8B">
        <w:t xml:space="preserve"> </w:t>
      </w:r>
      <w:r w:rsidR="002A0BF4">
        <w:t xml:space="preserve"> </w:t>
      </w:r>
      <w:r w:rsidR="0049341B">
        <w:t>A</w:t>
      </w:r>
      <w:r w:rsidR="00AA575A" w:rsidRPr="00596A8B">
        <w:t xml:space="preserve">nd looking out </w:t>
      </w:r>
    </w:p>
    <w:p w14:paraId="4EF0E135" w14:textId="12B89BC0" w:rsidR="002A0BF4" w:rsidRDefault="00AA575A" w:rsidP="00B041BF">
      <w:pPr>
        <w:pStyle w:val="poemtext"/>
        <w:ind w:left="-567"/>
      </w:pPr>
      <w:proofErr w:type="gramStart"/>
      <w:r w:rsidRPr="00596A8B">
        <w:t>see</w:t>
      </w:r>
      <w:proofErr w:type="gramEnd"/>
      <w:r w:rsidRPr="00596A8B">
        <w:t xml:space="preserve"> the first shy oranges, </w:t>
      </w:r>
    </w:p>
    <w:p w14:paraId="1670DE70" w14:textId="77777777" w:rsidR="002A0BF4" w:rsidRDefault="002A0BF4" w:rsidP="002A0BF4">
      <w:pPr>
        <w:pStyle w:val="poemtext"/>
        <w:ind w:left="-567"/>
      </w:pPr>
    </w:p>
    <w:p w14:paraId="0312211E" w14:textId="77777777" w:rsidR="002A0BF4" w:rsidRDefault="00AA575A" w:rsidP="002A0BF4">
      <w:pPr>
        <w:pStyle w:val="poemtext"/>
        <w:ind w:left="-567"/>
      </w:pPr>
      <w:proofErr w:type="gramStart"/>
      <w:r w:rsidRPr="00596A8B">
        <w:t>the</w:t>
      </w:r>
      <w:proofErr w:type="gramEnd"/>
      <w:r w:rsidRPr="00596A8B">
        <w:t xml:space="preserve"> last pale pinks start </w:t>
      </w:r>
    </w:p>
    <w:p w14:paraId="31A1C1A2" w14:textId="77777777" w:rsidR="002A0BF4" w:rsidRDefault="00AA575A" w:rsidP="002A0BF4">
      <w:pPr>
        <w:pStyle w:val="poemtext"/>
        <w:ind w:left="-567"/>
      </w:pPr>
      <w:proofErr w:type="gramStart"/>
      <w:r w:rsidRPr="00596A8B">
        <w:t>to</w:t>
      </w:r>
      <w:proofErr w:type="gramEnd"/>
      <w:r w:rsidRPr="00596A8B">
        <w:t xml:space="preserve"> stop this </w:t>
      </w:r>
    </w:p>
    <w:p w14:paraId="52289CB7" w14:textId="258E4170" w:rsidR="00AA575A" w:rsidRPr="00596A8B" w:rsidRDefault="00AA575A" w:rsidP="002A0BF4">
      <w:pPr>
        <w:pStyle w:val="poemtext"/>
        <w:ind w:left="-567"/>
      </w:pPr>
      <w:proofErr w:type="gramStart"/>
      <w:r w:rsidRPr="00596A8B">
        <w:t>winter</w:t>
      </w:r>
      <w:proofErr w:type="gramEnd"/>
      <w:r w:rsidRPr="00596A8B">
        <w:t xml:space="preserve"> light.</w:t>
      </w:r>
    </w:p>
    <w:p w14:paraId="7B10EDD2" w14:textId="77777777" w:rsidR="00FB4C25" w:rsidRDefault="00FB4C25" w:rsidP="00CD678A">
      <w:pPr>
        <w:pStyle w:val="poemtext"/>
      </w:pPr>
    </w:p>
    <w:p w14:paraId="53808D38" w14:textId="77777777" w:rsidR="00711C2E" w:rsidRPr="00711C2E" w:rsidRDefault="00711C2E" w:rsidP="00711C2E">
      <w:pPr>
        <w:pStyle w:val="poemfooter"/>
      </w:pPr>
    </w:p>
    <w:p w14:paraId="05B687F8" w14:textId="77777777" w:rsidR="00CD678A" w:rsidRDefault="00CD678A" w:rsidP="00CD678A">
      <w:pPr>
        <w:pStyle w:val="poemtext"/>
      </w:pPr>
    </w:p>
    <w:p w14:paraId="468AFAC7" w14:textId="77777777" w:rsidR="00CD678A" w:rsidRDefault="00CD678A" w:rsidP="00CD678A">
      <w:pPr>
        <w:pStyle w:val="poemtext"/>
      </w:pPr>
      <w:bookmarkStart w:id="0" w:name="_GoBack"/>
      <w:bookmarkEnd w:id="0"/>
    </w:p>
    <w:sectPr w:rsidR="00CD678A" w:rsidSect="008410FC">
      <w:headerReference w:type="default" r:id="rId10"/>
      <w:footerReference w:type="default" r:id="rId11"/>
      <w:pgSz w:w="11900" w:h="16840"/>
      <w:pgMar w:top="851" w:right="1100" w:bottom="992" w:left="1797" w:header="44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DFE70" w14:textId="77777777" w:rsidR="009B07D5" w:rsidRDefault="009B07D5" w:rsidP="00CD678A">
      <w:r>
        <w:separator/>
      </w:r>
    </w:p>
  </w:endnote>
  <w:endnote w:type="continuationSeparator" w:id="0">
    <w:p w14:paraId="6BFE5391" w14:textId="77777777" w:rsidR="009B07D5" w:rsidRDefault="009B07D5" w:rsidP="00CD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9C359" w14:textId="2770DF2A" w:rsidR="009B07D5" w:rsidRDefault="009B07D5">
    <w:pPr>
      <w:pStyle w:val="Footer"/>
    </w:pPr>
    <w:r>
      <w:fldChar w:fldCharType="begin"/>
    </w:r>
    <w:r>
      <w:instrText xml:space="preserve">  </w:instrTex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B01B5E" wp14:editId="41A0760B">
              <wp:simplePos x="0" y="0"/>
              <wp:positionH relativeFrom="column">
                <wp:posOffset>-571500</wp:posOffset>
              </wp:positionH>
              <wp:positionV relativeFrom="paragraph">
                <wp:posOffset>-38735</wp:posOffset>
              </wp:positionV>
              <wp:extent cx="571500" cy="271145"/>
              <wp:effectExtent l="0" t="0" r="1270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" cy="271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63303" w14:textId="77777777" w:rsidR="009B07D5" w:rsidRPr="00C413BE" w:rsidRDefault="009B07D5" w:rsidP="00435521">
                          <w:pPr>
                            <w:pStyle w:val="poemfooter"/>
                            <w:jc w:val="right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IF  </w:instrText>
                          </w:r>
                          <w:fldSimple w:instr=" DOCPROPERTY  displayVersion \* MERGEFORMAT  ">
                            <w:r w:rsidRPr="009B07D5">
                              <w:rPr>
                                <w:b/>
                                <w:bCs/>
                              </w:rPr>
                              <w:instrText>Y</w:instrText>
                            </w:r>
                          </w:fldSimple>
                          <w:r>
                            <w:instrText xml:space="preserve"> = </w:instrText>
                          </w:r>
                          <w:fldSimple w:instr=" DOCPROPERTY  Yes  \* MERGEFORMAT ">
                            <w:r>
                              <w:instrText>Y</w:instrText>
                            </w:r>
                          </w:fldSimple>
                          <w:r>
                            <w:instrText xml:space="preserve">  "</w:instrText>
                          </w:r>
                          <w:r w:rsidRPr="00C413BE">
                            <w:rPr>
                              <w:b/>
                            </w:rPr>
                            <w:fldChar w:fldCharType="begin"/>
                          </w:r>
                          <w:r w:rsidRPr="00C413BE">
                            <w:rPr>
                              <w:b/>
                            </w:rPr>
                            <w:instrText xml:space="preserve"> DOCPROPERTY  VersionNumber  \* MERGEFORMAT </w:instrText>
                          </w:r>
                          <w:r w:rsidRPr="00C413BE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instrText>09</w:instrText>
                          </w:r>
                          <w:r w:rsidRPr="00C413BE">
                            <w:rPr>
                              <w:b/>
                            </w:rPr>
                            <w:fldChar w:fldCharType="end"/>
                          </w:r>
                        </w:p>
                        <w:p w14:paraId="3FA61ED3" w14:textId="77777777" w:rsidR="009B07D5" w:rsidRPr="00C413BE" w:rsidRDefault="009B07D5" w:rsidP="00435521">
                          <w:pPr>
                            <w:pStyle w:val="poemfooter"/>
                            <w:jc w:val="right"/>
                            <w:rPr>
                              <w:b/>
                              <w:noProof/>
                            </w:rPr>
                          </w:pPr>
                          <w:r>
                            <w:instrText xml:space="preserve"> " "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09</w:t>
                          </w:r>
                        </w:p>
                        <w:p w14:paraId="4B9D607A" w14:textId="77777777" w:rsidR="009B07D5" w:rsidRPr="00C413BE" w:rsidRDefault="009B07D5" w:rsidP="00C413BE">
                          <w:pPr>
                            <w:pStyle w:val="poemfooter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noProof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4.95pt;margin-top:-3pt;width:4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" fillcolor="white [3201]" stroked="f" strokeweight=".5pt">
              <v:textbox>
                <w:txbxContent>
                  <w:p w14:paraId="78063303" w14:textId="77777777" w:rsidR="009B07D5" w:rsidRPr="00C413BE" w:rsidRDefault="009B07D5" w:rsidP="00435521">
                    <w:pPr>
                      <w:pStyle w:val="poemfooter"/>
                      <w:jc w:val="right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instrText xml:space="preserve"> IF  </w:instrText>
                    </w:r>
                    <w:fldSimple w:instr=" DOCPROPERTY  displayVersion \* MERGEFORMAT  ">
                      <w:r w:rsidRPr="009B07D5">
                        <w:rPr>
                          <w:b/>
                          <w:bCs/>
                        </w:rPr>
                        <w:instrText>Y</w:instrText>
                      </w:r>
                    </w:fldSimple>
                    <w:r>
                      <w:instrText xml:space="preserve"> = </w:instrText>
                    </w:r>
                    <w:fldSimple w:instr=" DOCPROPERTY  Yes  \* MERGEFORMAT ">
                      <w:r>
                        <w:instrText>Y</w:instrText>
                      </w:r>
                    </w:fldSimple>
                    <w:r>
                      <w:instrText xml:space="preserve">  "</w:instrText>
                    </w:r>
                    <w:r w:rsidRPr="00C413BE">
                      <w:rPr>
                        <w:b/>
                      </w:rPr>
                      <w:fldChar w:fldCharType="begin"/>
                    </w:r>
                    <w:r w:rsidRPr="00C413BE">
                      <w:rPr>
                        <w:b/>
                      </w:rPr>
                      <w:instrText xml:space="preserve"> DOCPROPERTY  VersionNumber  \* MERGEFORMAT </w:instrText>
                    </w:r>
                    <w:r w:rsidRPr="00C413BE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instrText>09</w:instrText>
                    </w:r>
                    <w:r w:rsidRPr="00C413BE">
                      <w:rPr>
                        <w:b/>
                      </w:rPr>
                      <w:fldChar w:fldCharType="end"/>
                    </w:r>
                  </w:p>
                  <w:p w14:paraId="3FA61ED3" w14:textId="77777777" w:rsidR="009B07D5" w:rsidRPr="00C413BE" w:rsidRDefault="009B07D5" w:rsidP="00435521">
                    <w:pPr>
                      <w:pStyle w:val="poemfooter"/>
                      <w:jc w:val="right"/>
                      <w:rPr>
                        <w:b/>
                        <w:noProof/>
                      </w:rPr>
                    </w:pPr>
                    <w:r>
                      <w:instrText xml:space="preserve"> " "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</w:rPr>
                      <w:t>09</w:t>
                    </w:r>
                  </w:p>
                  <w:p w14:paraId="4B9D607A" w14:textId="77777777" w:rsidR="009B07D5" w:rsidRPr="00C413BE" w:rsidRDefault="009B07D5" w:rsidP="00C413BE">
                    <w:pPr>
                      <w:pStyle w:val="poemfooter"/>
                      <w:jc w:val="right"/>
                      <w:rPr>
                        <w:b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  <w:r>
                      <w:fldChar w:fldCharType="end"/>
                    </w:r>
                    <w: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 </w:instrTex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6DEA7C" wp14:editId="4EC997D9">
              <wp:simplePos x="0" y="0"/>
              <wp:positionH relativeFrom="margin">
                <wp:posOffset>777875</wp:posOffset>
              </wp:positionH>
              <wp:positionV relativeFrom="page">
                <wp:posOffset>10064750</wp:posOffset>
              </wp:positionV>
              <wp:extent cx="5645150" cy="537845"/>
              <wp:effectExtent l="0" t="0" r="0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45150" cy="53784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87D32" w14:textId="77777777" w:rsidR="009B07D5" w:rsidRDefault="009B07D5" w:rsidP="00755867">
                          <w:pPr>
                            <w:pStyle w:val="poemfooter"/>
                          </w:pPr>
                          <w:r>
                            <w:fldChar w:fldCharType="begin"/>
                          </w:r>
                          <w:r>
                            <w:instrText xml:space="preserve"> IF  </w:instrText>
                          </w:r>
                          <w:fldSimple w:instr=" DOCPROPERTY  displayCopyright  \* MERGEFORMAT  ">
                            <w:r w:rsidRPr="009B07D5">
                              <w:rPr>
                                <w:b/>
                                <w:bCs/>
                              </w:rPr>
                              <w:instrText>Y</w:instrText>
                            </w:r>
                          </w:fldSimple>
                          <w:r>
                            <w:instrText xml:space="preserve"> = </w:instrText>
                          </w:r>
                          <w:fldSimple w:instr=" DOCPROPERTY  Yes  \* MERGEFORMAT ">
                            <w:r>
                              <w:instrText>Y</w:instrText>
                            </w:r>
                          </w:fldSimple>
                          <w:r>
                            <w:instrText xml:space="preserve">  "©" " " \* MERGEFORMAT </w:instrText>
                          </w:r>
                          <w:r>
                            <w:fldChar w:fldCharType="separate"/>
                          </w:r>
                          <w:r w:rsidR="007749A1">
                            <w:rPr>
                              <w:noProof/>
                            </w:rPr>
                            <w:t>©</w:t>
                          </w:r>
                          <w:r>
                            <w:fldChar w:fldCharType="end"/>
                          </w:r>
                          <w:r>
                            <w:t xml:space="preserve">  </w:t>
                          </w:r>
                          <w:r>
                            <w:fldChar w:fldCharType="begin"/>
                          </w:r>
                          <w:r>
                            <w:instrText xml:space="preserve"> IF </w:instrText>
                          </w:r>
                          <w:fldSimple w:instr=" DOCPROPERTY  &quot;displayName&quot; \* MERGEFORMAT ">
                            <w:r>
                              <w:instrText>Y</w:instrText>
                            </w:r>
                          </w:fldSimple>
                          <w:r>
                            <w:instrText xml:space="preserve"> = </w:instrText>
                          </w:r>
                          <w:fldSimple w:instr=" DOCPROPERTY  Yes  \* MERGEFORMAT ">
                            <w:r>
                              <w:instrText>Y</w:instrText>
                            </w:r>
                          </w:fldSimple>
                          <w:r>
                            <w:instrText xml:space="preserve"> </w:instrText>
                          </w:r>
                          <w:fldSimple w:instr=" AUTHOR   \* MERGEFORMAT ">
                            <w:r>
                              <w:rPr>
                                <w:noProof/>
                              </w:rPr>
                              <w:instrText>john Richardson</w:instrText>
                            </w:r>
                          </w:fldSimple>
                          <w:r>
                            <w:instrText xml:space="preserve"> " "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john Richardson</w:t>
                          </w:r>
                          <w:r>
                            <w:fldChar w:fldCharType="end"/>
                          </w:r>
                        </w:p>
                        <w:p w14:paraId="75A7BEFA" w14:textId="77777777" w:rsidR="009B07D5" w:rsidRDefault="009B07D5" w:rsidP="00D23CD2">
                          <w:pPr>
                            <w:pStyle w:val="poemfooter"/>
                          </w:pPr>
                          <w:r>
                            <w:fldChar w:fldCharType="begin"/>
                          </w:r>
                          <w:r>
                            <w:instrText xml:space="preserve"> IF  </w:instrText>
                          </w:r>
                          <w:fldSimple w:instr=" DOCPROPERTY  displayTimeDate \* MERGEFORMAT  ">
                            <w:r w:rsidRPr="009B07D5">
                              <w:rPr>
                                <w:b/>
                                <w:bCs/>
                              </w:rPr>
                              <w:instrText>Y</w:instrText>
                            </w:r>
                          </w:fldSimple>
                          <w:r>
                            <w:instrText xml:space="preserve"> = </w:instrText>
                          </w:r>
                          <w:fldSimple w:instr=" DOCPROPERTY  Yes  \* MERGEFORMAT ">
                            <w:r>
                              <w:instrText>Y</w:instrText>
                            </w:r>
                          </w:fldSimple>
                          <w:r>
                            <w:instrText xml:space="preserve">  </w:instrText>
                          </w:r>
                          <w:r>
                            <w:fldChar w:fldCharType="begin"/>
                          </w:r>
                          <w:r>
                            <w:instrText xml:space="preserve"> CREATEDATE  \@ "HH:mm dd-MMM-yy 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instrText xml:space="preserve">11:55 27-Mar-13 </w:instrText>
                          </w:r>
                          <w:r>
                            <w:fldChar w:fldCharType="end"/>
                          </w:r>
                          <w:r>
                            <w:instrText xml:space="preserve"> " "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11:55 27-Mar-13 </w:t>
                          </w:r>
                          <w:r>
                            <w:fldChar w:fldCharType="end"/>
                          </w:r>
                          <w:r>
                            <w:t xml:space="preserve">  </w:t>
                          </w:r>
                        </w:p>
                        <w:p w14:paraId="3F567887" w14:textId="77777777" w:rsidR="009B07D5" w:rsidRDefault="009B07D5" w:rsidP="00755867">
                          <w:pPr>
                            <w:pStyle w:val="poemfooter"/>
                          </w:pPr>
                          <w:r>
                            <w:fldChar w:fldCharType="begin"/>
                          </w:r>
                          <w:r>
                            <w:instrText xml:space="preserve"> IF  </w:instrText>
                          </w:r>
                          <w:fldSimple w:instr=" DOCPROPERTY  displayFileName \* MERGEFORMAT  ">
                            <w:r w:rsidRPr="009B07D5">
                              <w:rPr>
                                <w:b/>
                                <w:bCs/>
                              </w:rPr>
                              <w:instrText>Y</w:instrText>
                            </w:r>
                          </w:fldSimple>
                          <w:r>
                            <w:instrText xml:space="preserve"> = </w:instrText>
                          </w:r>
                          <w:fldSimple w:instr=" DOCPROPERTY  Yes  \* MERGEFORMAT ">
                            <w:r>
                              <w:instrText>Y</w:instrText>
                            </w:r>
                          </w:fldSimple>
                          <w:r>
                            <w:instrText xml:space="preserve">  </w:instrText>
                          </w:r>
                          <w:fldSimple w:instr=" FILENAME   \* MERGEFORMAT ">
                            <w:r>
                              <w:rPr>
                                <w:noProof/>
                              </w:rPr>
                              <w:instrText>On arriving at the monastery of Agia Triada_v09.docx</w:instrText>
                            </w:r>
                          </w:fldSimple>
                          <w:r>
                            <w:instrText xml:space="preserve"> " "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On arriving at the monastery of Agia Triada_v09.docx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454" o:spid="_x0000_s1027" style="position:absolute;margin-left:61.25pt;margin-top:792.5pt;width:444.5pt;height:4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" o:allowincell="f" filled="f" stroked="f">
              <v:textbox inset=",0">
                <w:txbxContent>
                  <w:p w14:paraId="39B87D32" w14:textId="77777777" w:rsidR="009B07D5" w:rsidRDefault="009B07D5" w:rsidP="00755867">
                    <w:pPr>
                      <w:pStyle w:val="poemfooter"/>
                    </w:pPr>
                    <w:r>
                      <w:fldChar w:fldCharType="begin"/>
                    </w:r>
                    <w:r>
                      <w:instrText xml:space="preserve"> IF  </w:instrText>
                    </w:r>
                    <w:fldSimple w:instr=" DOCPROPERTY  displayCopyright  \* MERGEFORMAT  ">
                      <w:r w:rsidRPr="009B07D5">
                        <w:rPr>
                          <w:b/>
                          <w:bCs/>
                        </w:rPr>
                        <w:instrText>Y</w:instrText>
                      </w:r>
                    </w:fldSimple>
                    <w:r>
                      <w:instrText xml:space="preserve"> = </w:instrText>
                    </w:r>
                    <w:fldSimple w:instr=" DOCPROPERTY  Yes  \* MERGEFORMAT ">
                      <w:r>
                        <w:instrText>Y</w:instrText>
                      </w:r>
                    </w:fldSimple>
                    <w:r>
                      <w:instrText xml:space="preserve">  "©" " " \* MERGEFORMAT </w:instrText>
                    </w:r>
                    <w:r>
                      <w:fldChar w:fldCharType="separate"/>
                    </w:r>
                    <w:r w:rsidR="007749A1">
                      <w:rPr>
                        <w:noProof/>
                      </w:rPr>
                      <w:t>©</w:t>
                    </w:r>
                    <w:r>
                      <w:fldChar w:fldCharType="end"/>
                    </w:r>
                    <w:r>
                      <w:t xml:space="preserve">  </w:t>
                    </w:r>
                    <w:r>
                      <w:fldChar w:fldCharType="begin"/>
                    </w:r>
                    <w:r>
                      <w:instrText xml:space="preserve"> IF </w:instrText>
                    </w:r>
                    <w:fldSimple w:instr=" DOCPROPERTY  &quot;displayName&quot; \* MERGEFORMAT ">
                      <w:r>
                        <w:instrText>Y</w:instrText>
                      </w:r>
                    </w:fldSimple>
                    <w:r>
                      <w:instrText xml:space="preserve"> = </w:instrText>
                    </w:r>
                    <w:fldSimple w:instr=" DOCPROPERTY  Yes  \* MERGEFORMAT ">
                      <w:r>
                        <w:instrText>Y</w:instrText>
                      </w:r>
                    </w:fldSimple>
                    <w:r>
                      <w:instrText xml:space="preserve"> </w:instrText>
                    </w:r>
                    <w:fldSimple w:instr=" AUTHOR   \* MERGEFORMAT ">
                      <w:r>
                        <w:rPr>
                          <w:noProof/>
                        </w:rPr>
                        <w:instrText>john Richardson</w:instrText>
                      </w:r>
                    </w:fldSimple>
                    <w:r>
                      <w:instrText xml:space="preserve"> " "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john Richardson</w:t>
                    </w:r>
                    <w:r>
                      <w:fldChar w:fldCharType="end"/>
                    </w:r>
                  </w:p>
                  <w:p w14:paraId="75A7BEFA" w14:textId="77777777" w:rsidR="009B07D5" w:rsidRDefault="009B07D5" w:rsidP="00D23CD2">
                    <w:pPr>
                      <w:pStyle w:val="poemfooter"/>
                    </w:pPr>
                    <w:r>
                      <w:fldChar w:fldCharType="begin"/>
                    </w:r>
                    <w:r>
                      <w:instrText xml:space="preserve"> IF  </w:instrText>
                    </w:r>
                    <w:fldSimple w:instr=" DOCPROPERTY  displayTimeDate \* MERGEFORMAT  ">
                      <w:r w:rsidRPr="009B07D5">
                        <w:rPr>
                          <w:b/>
                          <w:bCs/>
                        </w:rPr>
                        <w:instrText>Y</w:instrText>
                      </w:r>
                    </w:fldSimple>
                    <w:r>
                      <w:instrText xml:space="preserve"> = </w:instrText>
                    </w:r>
                    <w:fldSimple w:instr=" DOCPROPERTY  Yes  \* MERGEFORMAT ">
                      <w:r>
                        <w:instrText>Y</w:instrText>
                      </w:r>
                    </w:fldSimple>
                    <w:r>
                      <w:instrText xml:space="preserve">  </w:instrText>
                    </w:r>
                    <w:r>
                      <w:fldChar w:fldCharType="begin"/>
                    </w:r>
                    <w:r>
                      <w:instrText xml:space="preserve"> CREATEDATE  \@ "HH:mm dd-MMM-yy "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instrText xml:space="preserve">11:55 27-Mar-13 </w:instrText>
                    </w:r>
                    <w:r>
                      <w:fldChar w:fldCharType="end"/>
                    </w:r>
                    <w:r>
                      <w:instrText xml:space="preserve"> " "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11:55 27-Mar-13 </w:t>
                    </w:r>
                    <w:r>
                      <w:fldChar w:fldCharType="end"/>
                    </w:r>
                    <w:r>
                      <w:t xml:space="preserve">  </w:t>
                    </w:r>
                  </w:p>
                  <w:p w14:paraId="3F567887" w14:textId="77777777" w:rsidR="009B07D5" w:rsidRDefault="009B07D5" w:rsidP="00755867">
                    <w:pPr>
                      <w:pStyle w:val="poemfooter"/>
                    </w:pPr>
                    <w:r>
                      <w:fldChar w:fldCharType="begin"/>
                    </w:r>
                    <w:r>
                      <w:instrText xml:space="preserve"> IF  </w:instrText>
                    </w:r>
                    <w:fldSimple w:instr=" DOCPROPERTY  displayFileName \* MERGEFORMAT  ">
                      <w:r w:rsidRPr="009B07D5">
                        <w:rPr>
                          <w:b/>
                          <w:bCs/>
                        </w:rPr>
                        <w:instrText>Y</w:instrText>
                      </w:r>
                    </w:fldSimple>
                    <w:r>
                      <w:instrText xml:space="preserve"> = </w:instrText>
                    </w:r>
                    <w:fldSimple w:instr=" DOCPROPERTY  Yes  \* MERGEFORMAT ">
                      <w:r>
                        <w:instrText>Y</w:instrText>
                      </w:r>
                    </w:fldSimple>
                    <w:r>
                      <w:instrText xml:space="preserve">  </w:instrText>
                    </w:r>
                    <w:fldSimple w:instr=" FILENAME   \* MERGEFORMAT ">
                      <w:r>
                        <w:rPr>
                          <w:noProof/>
                        </w:rPr>
                        <w:instrText>On arriving at the monastery of Agia Triada_v09.docx</w:instrText>
                      </w:r>
                    </w:fldSimple>
                    <w:r>
                      <w:instrText xml:space="preserve"> " "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On arriving at the monastery of Agia Triada_v09.docx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D342F7" wp14:editId="5A03A6F7">
              <wp:simplePos x="0" y="0"/>
              <wp:positionH relativeFrom="column">
                <wp:posOffset>-2894</wp:posOffset>
              </wp:positionH>
              <wp:positionV relativeFrom="paragraph">
                <wp:posOffset>-343133</wp:posOffset>
              </wp:positionV>
              <wp:extent cx="740410" cy="730266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7302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62E9E0" w14:textId="77777777" w:rsidR="009B07D5" w:rsidRDefault="009B07D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9380AF" wp14:editId="1ABC834E">
                                <wp:extent cx="551815" cy="473075"/>
                                <wp:effectExtent l="0" t="0" r="635" b="3175"/>
                                <wp:docPr id="2" name="Picture 2" descr="C:\Program FilesSecretary_bird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Program FilesSecretary_bird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1815" cy="473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-.2pt;margin-top:-26.95pt;width:58.3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" stroked="f">
              <v:textbox>
                <w:txbxContent>
                  <w:p w14:paraId="3062E9E0" w14:textId="77777777" w:rsidR="009B07D5" w:rsidRDefault="009B07D5">
                    <w:r>
                      <w:rPr>
                        <w:noProof/>
                      </w:rPr>
                      <w:drawing>
                        <wp:inline distT="0" distB="0" distL="0" distR="0" wp14:anchorId="299380AF" wp14:editId="1ABC834E">
                          <wp:extent cx="551815" cy="473075"/>
                          <wp:effectExtent l="0" t="0" r="635" b="3175"/>
                          <wp:docPr id="2" name="Picture 2" descr="C:\Program FilesSecretary_bird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Program FilesSecretary_bird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1815" cy="473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37B49" w14:textId="77777777" w:rsidR="009B07D5" w:rsidRDefault="009B07D5" w:rsidP="00CD678A">
      <w:r>
        <w:separator/>
      </w:r>
    </w:p>
  </w:footnote>
  <w:footnote w:type="continuationSeparator" w:id="0">
    <w:p w14:paraId="665BF7B9" w14:textId="77777777" w:rsidR="009B07D5" w:rsidRDefault="009B07D5" w:rsidP="00CD678A">
      <w:r>
        <w:continuationSeparator/>
      </w:r>
    </w:p>
  </w:footnote>
  <w:footnote w:id="1">
    <w:p w14:paraId="08B18187" w14:textId="734941FB" w:rsidR="009B07D5" w:rsidRPr="007749A1" w:rsidRDefault="009B07D5" w:rsidP="007749A1">
      <w:pPr>
        <w:pStyle w:val="poemsub-title"/>
        <w:ind w:left="-567"/>
        <w:rPr>
          <w:sz w:val="16"/>
          <w:szCs w:val="16"/>
        </w:rPr>
      </w:pPr>
      <w:r w:rsidRPr="00323642">
        <w:rPr>
          <w:rStyle w:val="FootnoteReference"/>
          <w:sz w:val="16"/>
          <w:szCs w:val="16"/>
        </w:rPr>
        <w:sym w:font="Symbol" w:char="F020"/>
      </w:r>
      <w:r>
        <w:rPr>
          <w:sz w:val="16"/>
          <w:szCs w:val="16"/>
        </w:rPr>
        <w:t xml:space="preserve">           </w:t>
      </w:r>
      <w:r w:rsidRPr="00323642">
        <w:rPr>
          <w:sz w:val="16"/>
          <w:szCs w:val="16"/>
        </w:rPr>
        <w:t xml:space="preserve"> </w:t>
      </w:r>
      <w:proofErr w:type="gramStart"/>
      <w:r w:rsidRPr="00323642">
        <w:rPr>
          <w:sz w:val="16"/>
          <w:szCs w:val="16"/>
        </w:rPr>
        <w:t>after</w:t>
      </w:r>
      <w:proofErr w:type="gramEnd"/>
      <w:r w:rsidRPr="00323642">
        <w:rPr>
          <w:sz w:val="16"/>
          <w:szCs w:val="16"/>
        </w:rPr>
        <w:t xml:space="preserve"> Michael Longley’s </w:t>
      </w:r>
      <w:r w:rsidRPr="002738B4">
        <w:rPr>
          <w:i w:val="0"/>
          <w:sz w:val="16"/>
          <w:szCs w:val="16"/>
        </w:rPr>
        <w:t>A Hundred Doors</w:t>
      </w:r>
      <w:r>
        <w:rPr>
          <w:i w:val="0"/>
          <w:sz w:val="16"/>
          <w:szCs w:val="16"/>
        </w:rPr>
        <w:t xml:space="preserve">, </w:t>
      </w:r>
      <w:r w:rsidRPr="008410FC">
        <w:rPr>
          <w:rStyle w:val="FootnoteReference"/>
          <w:sz w:val="16"/>
          <w:szCs w:val="16"/>
        </w:rPr>
        <w:footnoteRef/>
      </w:r>
      <w:r w:rsidRPr="008410FC">
        <w:rPr>
          <w:sz w:val="16"/>
          <w:szCs w:val="16"/>
        </w:rPr>
        <w:t xml:space="preserve"> portico to Greek church</w:t>
      </w:r>
      <w:r>
        <w:t xml:space="preserve">,  </w:t>
      </w:r>
      <w:r w:rsidRPr="008410FC">
        <w:rPr>
          <w:rStyle w:val="FootnoteReference"/>
          <w:sz w:val="16"/>
          <w:szCs w:val="16"/>
        </w:rPr>
        <w:t>2</w:t>
      </w:r>
      <w:r w:rsidRPr="008410FC">
        <w:rPr>
          <w:sz w:val="16"/>
          <w:szCs w:val="16"/>
        </w:rPr>
        <w:t xml:space="preserve"> horos Gr. ‘to dance’</w:t>
      </w:r>
      <w:r>
        <w:rPr>
          <w:sz w:val="16"/>
          <w:szCs w:val="16"/>
        </w:rPr>
        <w:t xml:space="preserve">, </w:t>
      </w:r>
      <w:r w:rsidRPr="008410FC">
        <w:rPr>
          <w:sz w:val="16"/>
          <w:szCs w:val="16"/>
        </w:rPr>
        <w:t xml:space="preserve">large </w:t>
      </w:r>
      <w:r>
        <w:rPr>
          <w:sz w:val="16"/>
          <w:szCs w:val="16"/>
        </w:rPr>
        <w:t xml:space="preserve">ornate </w:t>
      </w:r>
      <w:r w:rsidRPr="008410FC">
        <w:rPr>
          <w:sz w:val="16"/>
          <w:szCs w:val="16"/>
        </w:rPr>
        <w:t>chandelier,</w:t>
      </w:r>
    </w:p>
  </w:footnote>
  <w:footnote w:id="2">
    <w:p w14:paraId="1FACDC30" w14:textId="31153778" w:rsidR="009B07D5" w:rsidRDefault="009B07D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DFBC5" w14:textId="77777777" w:rsidR="009B07D5" w:rsidRDefault="009B07D5" w:rsidP="00711C2E">
    <w:pPr>
      <w:pStyle w:val="poemfooter"/>
      <w:jc w:val="right"/>
    </w:pPr>
    <w:r>
      <w:fldChar w:fldCharType="begin"/>
    </w:r>
    <w:r>
      <w:instrText xml:space="preserve"> IF </w:instrText>
    </w:r>
    <w:fldSimple w:instr=" NUMPAGES ">
      <w:r w:rsidR="007749A1">
        <w:rPr>
          <w:noProof/>
        </w:rPr>
        <w:instrText>1</w:instrText>
      </w:r>
    </w:fldSimple>
    <w:r>
      <w:instrText xml:space="preserve">= 1 " " </w:instrTex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instrText>1</w:instrText>
    </w:r>
    <w:r>
      <w:fldChar w:fldCharType="end"/>
    </w:r>
    <w:r>
      <w:instrText xml:space="preserve">  </w:instrText>
    </w:r>
    <w:r>
      <w:fldChar w:fldCharType="separate"/>
    </w:r>
    <w:r w:rsidR="007749A1">
      <w:rPr>
        <w:noProof/>
      </w:rPr>
      <w:t xml:space="preserve"> 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74A9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8E"/>
    <w:rsid w:val="0001258B"/>
    <w:rsid w:val="0003046D"/>
    <w:rsid w:val="000327FE"/>
    <w:rsid w:val="00035DA1"/>
    <w:rsid w:val="000619ED"/>
    <w:rsid w:val="000B685C"/>
    <w:rsid w:val="000D790C"/>
    <w:rsid w:val="000E5CAA"/>
    <w:rsid w:val="000E637A"/>
    <w:rsid w:val="000F7E44"/>
    <w:rsid w:val="00115A53"/>
    <w:rsid w:val="001248EE"/>
    <w:rsid w:val="00132023"/>
    <w:rsid w:val="00141358"/>
    <w:rsid w:val="00146B02"/>
    <w:rsid w:val="001520BF"/>
    <w:rsid w:val="00163268"/>
    <w:rsid w:val="001860FB"/>
    <w:rsid w:val="0019299E"/>
    <w:rsid w:val="001B066D"/>
    <w:rsid w:val="001B2A7B"/>
    <w:rsid w:val="001D7077"/>
    <w:rsid w:val="001F1370"/>
    <w:rsid w:val="001F7D1A"/>
    <w:rsid w:val="002135C3"/>
    <w:rsid w:val="002346A8"/>
    <w:rsid w:val="00247D2E"/>
    <w:rsid w:val="0026303F"/>
    <w:rsid w:val="00265DEB"/>
    <w:rsid w:val="002738B4"/>
    <w:rsid w:val="002A0BF4"/>
    <w:rsid w:val="002C172F"/>
    <w:rsid w:val="002D51E5"/>
    <w:rsid w:val="002E3287"/>
    <w:rsid w:val="00312E38"/>
    <w:rsid w:val="00313D46"/>
    <w:rsid w:val="00323642"/>
    <w:rsid w:val="0033617F"/>
    <w:rsid w:val="003463ED"/>
    <w:rsid w:val="00356B57"/>
    <w:rsid w:val="00384E73"/>
    <w:rsid w:val="003B767D"/>
    <w:rsid w:val="003D5397"/>
    <w:rsid w:val="003E1224"/>
    <w:rsid w:val="003E2373"/>
    <w:rsid w:val="003F3ECA"/>
    <w:rsid w:val="00410666"/>
    <w:rsid w:val="004159BE"/>
    <w:rsid w:val="00435521"/>
    <w:rsid w:val="004447B2"/>
    <w:rsid w:val="0049341B"/>
    <w:rsid w:val="004C2200"/>
    <w:rsid w:val="004C49AD"/>
    <w:rsid w:val="004F3594"/>
    <w:rsid w:val="0053210F"/>
    <w:rsid w:val="00540226"/>
    <w:rsid w:val="00541AFB"/>
    <w:rsid w:val="0057210B"/>
    <w:rsid w:val="00577696"/>
    <w:rsid w:val="00586771"/>
    <w:rsid w:val="00596A8B"/>
    <w:rsid w:val="005B5CAB"/>
    <w:rsid w:val="00637F87"/>
    <w:rsid w:val="00670E5A"/>
    <w:rsid w:val="00682F7A"/>
    <w:rsid w:val="006A26DB"/>
    <w:rsid w:val="006A5477"/>
    <w:rsid w:val="006B147B"/>
    <w:rsid w:val="006B6E4F"/>
    <w:rsid w:val="006D6D86"/>
    <w:rsid w:val="006F36D4"/>
    <w:rsid w:val="00711C2E"/>
    <w:rsid w:val="00721AC1"/>
    <w:rsid w:val="00736D84"/>
    <w:rsid w:val="00740400"/>
    <w:rsid w:val="00755867"/>
    <w:rsid w:val="007742C9"/>
    <w:rsid w:val="007749A1"/>
    <w:rsid w:val="00775845"/>
    <w:rsid w:val="00775A3A"/>
    <w:rsid w:val="007766AF"/>
    <w:rsid w:val="007979EF"/>
    <w:rsid w:val="007C553B"/>
    <w:rsid w:val="007D7D38"/>
    <w:rsid w:val="007F2406"/>
    <w:rsid w:val="00801B65"/>
    <w:rsid w:val="00836A3A"/>
    <w:rsid w:val="008410FC"/>
    <w:rsid w:val="00842786"/>
    <w:rsid w:val="00850903"/>
    <w:rsid w:val="00864E6A"/>
    <w:rsid w:val="00867A34"/>
    <w:rsid w:val="00895C31"/>
    <w:rsid w:val="008A648B"/>
    <w:rsid w:val="008C0B1E"/>
    <w:rsid w:val="00924C2B"/>
    <w:rsid w:val="00970EB4"/>
    <w:rsid w:val="009B07D5"/>
    <w:rsid w:val="009D0CFA"/>
    <w:rsid w:val="009E28FA"/>
    <w:rsid w:val="00A264FF"/>
    <w:rsid w:val="00A6588D"/>
    <w:rsid w:val="00A82861"/>
    <w:rsid w:val="00AA575A"/>
    <w:rsid w:val="00AD3760"/>
    <w:rsid w:val="00AE1CD3"/>
    <w:rsid w:val="00AF428C"/>
    <w:rsid w:val="00B041BF"/>
    <w:rsid w:val="00B34F96"/>
    <w:rsid w:val="00B47063"/>
    <w:rsid w:val="00B512E1"/>
    <w:rsid w:val="00B96136"/>
    <w:rsid w:val="00BA7866"/>
    <w:rsid w:val="00BC4F30"/>
    <w:rsid w:val="00BF34A0"/>
    <w:rsid w:val="00C23A8E"/>
    <w:rsid w:val="00C2492F"/>
    <w:rsid w:val="00C413BE"/>
    <w:rsid w:val="00C446DF"/>
    <w:rsid w:val="00C47C8C"/>
    <w:rsid w:val="00C51E2C"/>
    <w:rsid w:val="00C51EB0"/>
    <w:rsid w:val="00C807E2"/>
    <w:rsid w:val="00C8362C"/>
    <w:rsid w:val="00CB597C"/>
    <w:rsid w:val="00CB703B"/>
    <w:rsid w:val="00CD2DDB"/>
    <w:rsid w:val="00CD678A"/>
    <w:rsid w:val="00CE4815"/>
    <w:rsid w:val="00D05098"/>
    <w:rsid w:val="00D23CD2"/>
    <w:rsid w:val="00D31425"/>
    <w:rsid w:val="00D36A9E"/>
    <w:rsid w:val="00D629D7"/>
    <w:rsid w:val="00D936BE"/>
    <w:rsid w:val="00DC036E"/>
    <w:rsid w:val="00DD47E3"/>
    <w:rsid w:val="00DE0409"/>
    <w:rsid w:val="00E14D8C"/>
    <w:rsid w:val="00E15AFE"/>
    <w:rsid w:val="00E15E52"/>
    <w:rsid w:val="00E23930"/>
    <w:rsid w:val="00E2673F"/>
    <w:rsid w:val="00E32402"/>
    <w:rsid w:val="00E43D38"/>
    <w:rsid w:val="00E9037C"/>
    <w:rsid w:val="00E92ADC"/>
    <w:rsid w:val="00E94862"/>
    <w:rsid w:val="00EE7373"/>
    <w:rsid w:val="00EF012A"/>
    <w:rsid w:val="00EF7BD2"/>
    <w:rsid w:val="00F00778"/>
    <w:rsid w:val="00F1539D"/>
    <w:rsid w:val="00F4264E"/>
    <w:rsid w:val="00F61D5A"/>
    <w:rsid w:val="00F77F53"/>
    <w:rsid w:val="00F816D7"/>
    <w:rsid w:val="00F8531E"/>
    <w:rsid w:val="00FB4C25"/>
    <w:rsid w:val="00FC0331"/>
    <w:rsid w:val="00F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AC9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78A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78A"/>
    <w:pPr>
      <w:tabs>
        <w:tab w:val="center" w:pos="4320"/>
        <w:tab w:val="right" w:pos="8640"/>
      </w:tabs>
    </w:pPr>
  </w:style>
  <w:style w:type="paragraph" w:customStyle="1" w:styleId="poemtitle">
    <w:name w:val="_poem title"/>
    <w:basedOn w:val="Heading1"/>
    <w:autoRedefine/>
    <w:qFormat/>
    <w:rsid w:val="00C23A8E"/>
    <w:pPr>
      <w:spacing w:before="120"/>
    </w:pPr>
    <w:rPr>
      <w:rFonts w:ascii="Optima" w:hAnsi="Optima"/>
      <w:b w:val="0"/>
      <w:sz w:val="40"/>
      <w:szCs w:val="40"/>
    </w:rPr>
  </w:style>
  <w:style w:type="character" w:customStyle="1" w:styleId="Heading1Char">
    <w:name w:val="Heading 1 Char"/>
    <w:link w:val="Heading1"/>
    <w:uiPriority w:val="9"/>
    <w:rsid w:val="00CD678A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poemtext">
    <w:name w:val="_poem text"/>
    <w:basedOn w:val="Normal"/>
    <w:qFormat/>
    <w:rsid w:val="00CD678A"/>
    <w:pPr>
      <w:spacing w:line="36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CD678A"/>
  </w:style>
  <w:style w:type="paragraph" w:styleId="Footer">
    <w:name w:val="footer"/>
    <w:basedOn w:val="Normal"/>
    <w:link w:val="FooterChar"/>
    <w:uiPriority w:val="99"/>
    <w:unhideWhenUsed/>
    <w:rsid w:val="00CD6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78A"/>
  </w:style>
  <w:style w:type="table" w:styleId="TableGrid">
    <w:name w:val="Table Grid"/>
    <w:basedOn w:val="TableNormal"/>
    <w:uiPriority w:val="59"/>
    <w:rsid w:val="00CD6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uiPriority w:val="33"/>
    <w:qFormat/>
    <w:rsid w:val="001860FB"/>
    <w:rPr>
      <w:b/>
      <w:bCs/>
      <w:smallCaps/>
      <w:spacing w:val="5"/>
    </w:rPr>
  </w:style>
  <w:style w:type="paragraph" w:customStyle="1" w:styleId="poemfooter">
    <w:name w:val="_poem footer"/>
    <w:basedOn w:val="Footer"/>
    <w:link w:val="poemfooterChar"/>
    <w:qFormat/>
    <w:rsid w:val="00D23CD2"/>
    <w:rPr>
      <w:rFonts w:ascii="Optima" w:hAnsi="Optima" w:cs="Lucida Grande"/>
      <w:i/>
      <w:color w:val="95B3D7" w:themeColor="accent1" w:themeTint="99"/>
      <w:sz w:val="20"/>
    </w:rPr>
  </w:style>
  <w:style w:type="character" w:customStyle="1" w:styleId="poemfooterChar">
    <w:name w:val="_poem footer Char"/>
    <w:link w:val="poemfooter"/>
    <w:rsid w:val="00D23CD2"/>
    <w:rPr>
      <w:rFonts w:ascii="Optima" w:hAnsi="Optima" w:cs="Lucida Grande"/>
      <w:i/>
      <w:color w:val="95B3D7" w:themeColor="accent1" w:themeTint="99"/>
      <w:szCs w:val="24"/>
    </w:rPr>
  </w:style>
  <w:style w:type="table" w:styleId="LightList-Accent1">
    <w:name w:val="Light List Accent 1"/>
    <w:basedOn w:val="TableNormal"/>
    <w:uiPriority w:val="61"/>
    <w:rsid w:val="00541A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41A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41AF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41AF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41A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541AF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541AF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541AF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541AF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qFormat/>
    <w:rsid w:val="00541AF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1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2402"/>
    <w:rPr>
      <w:color w:val="808080"/>
    </w:rPr>
  </w:style>
  <w:style w:type="paragraph" w:customStyle="1" w:styleId="poemsub-title">
    <w:name w:val="_poem sub-title"/>
    <w:basedOn w:val="poemtitle"/>
    <w:qFormat/>
    <w:rsid w:val="000619ED"/>
    <w:rPr>
      <w:i/>
      <w:color w:val="8DB3E2" w:themeColor="text2" w:themeTint="66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23642"/>
  </w:style>
  <w:style w:type="character" w:customStyle="1" w:styleId="FootnoteTextChar">
    <w:name w:val="Footnote Text Char"/>
    <w:basedOn w:val="DefaultParagraphFont"/>
    <w:link w:val="FootnoteText"/>
    <w:uiPriority w:val="99"/>
    <w:rsid w:val="0032364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2364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78A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78A"/>
    <w:pPr>
      <w:tabs>
        <w:tab w:val="center" w:pos="4320"/>
        <w:tab w:val="right" w:pos="8640"/>
      </w:tabs>
    </w:pPr>
  </w:style>
  <w:style w:type="paragraph" w:customStyle="1" w:styleId="poemtitle">
    <w:name w:val="_poem title"/>
    <w:basedOn w:val="Heading1"/>
    <w:autoRedefine/>
    <w:qFormat/>
    <w:rsid w:val="00C23A8E"/>
    <w:pPr>
      <w:spacing w:before="120"/>
    </w:pPr>
    <w:rPr>
      <w:rFonts w:ascii="Optima" w:hAnsi="Optima"/>
      <w:b w:val="0"/>
      <w:sz w:val="40"/>
      <w:szCs w:val="40"/>
    </w:rPr>
  </w:style>
  <w:style w:type="character" w:customStyle="1" w:styleId="Heading1Char">
    <w:name w:val="Heading 1 Char"/>
    <w:link w:val="Heading1"/>
    <w:uiPriority w:val="9"/>
    <w:rsid w:val="00CD678A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poemtext">
    <w:name w:val="_poem text"/>
    <w:basedOn w:val="Normal"/>
    <w:qFormat/>
    <w:rsid w:val="00CD678A"/>
    <w:pPr>
      <w:spacing w:line="36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CD678A"/>
  </w:style>
  <w:style w:type="paragraph" w:styleId="Footer">
    <w:name w:val="footer"/>
    <w:basedOn w:val="Normal"/>
    <w:link w:val="FooterChar"/>
    <w:uiPriority w:val="99"/>
    <w:unhideWhenUsed/>
    <w:rsid w:val="00CD6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78A"/>
  </w:style>
  <w:style w:type="table" w:styleId="TableGrid">
    <w:name w:val="Table Grid"/>
    <w:basedOn w:val="TableNormal"/>
    <w:uiPriority w:val="59"/>
    <w:rsid w:val="00CD6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uiPriority w:val="33"/>
    <w:qFormat/>
    <w:rsid w:val="001860FB"/>
    <w:rPr>
      <w:b/>
      <w:bCs/>
      <w:smallCaps/>
      <w:spacing w:val="5"/>
    </w:rPr>
  </w:style>
  <w:style w:type="paragraph" w:customStyle="1" w:styleId="poemfooter">
    <w:name w:val="_poem footer"/>
    <w:basedOn w:val="Footer"/>
    <w:link w:val="poemfooterChar"/>
    <w:qFormat/>
    <w:rsid w:val="00D23CD2"/>
    <w:rPr>
      <w:rFonts w:ascii="Optima" w:hAnsi="Optima" w:cs="Lucida Grande"/>
      <w:i/>
      <w:color w:val="95B3D7" w:themeColor="accent1" w:themeTint="99"/>
      <w:sz w:val="20"/>
    </w:rPr>
  </w:style>
  <w:style w:type="character" w:customStyle="1" w:styleId="poemfooterChar">
    <w:name w:val="_poem footer Char"/>
    <w:link w:val="poemfooter"/>
    <w:rsid w:val="00D23CD2"/>
    <w:rPr>
      <w:rFonts w:ascii="Optima" w:hAnsi="Optima" w:cs="Lucida Grande"/>
      <w:i/>
      <w:color w:val="95B3D7" w:themeColor="accent1" w:themeTint="99"/>
      <w:szCs w:val="24"/>
    </w:rPr>
  </w:style>
  <w:style w:type="table" w:styleId="LightList-Accent1">
    <w:name w:val="Light List Accent 1"/>
    <w:basedOn w:val="TableNormal"/>
    <w:uiPriority w:val="61"/>
    <w:rsid w:val="00541A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41A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41AF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41AF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41A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541AF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541AF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541AF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541AF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qFormat/>
    <w:rsid w:val="00541AF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1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2402"/>
    <w:rPr>
      <w:color w:val="808080"/>
    </w:rPr>
  </w:style>
  <w:style w:type="paragraph" w:customStyle="1" w:styleId="poemsub-title">
    <w:name w:val="_poem sub-title"/>
    <w:basedOn w:val="poemtitle"/>
    <w:qFormat/>
    <w:rsid w:val="000619ED"/>
    <w:rPr>
      <w:i/>
      <w:color w:val="8DB3E2" w:themeColor="text2" w:themeTint="66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23642"/>
  </w:style>
  <w:style w:type="character" w:customStyle="1" w:styleId="FootnoteTextChar">
    <w:name w:val="Footnote Text Char"/>
    <w:basedOn w:val="DefaultParagraphFont"/>
    <w:link w:val="FootnoteText"/>
    <w:uiPriority w:val="99"/>
    <w:rsid w:val="0032364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236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ark_Matter:Users:jR:Poetry:On%20arriving%20at%20the%20monastery%20of%20Agia%20Triada_v0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62247F-3005-8A42-BE00-C012CDF7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 arriving at the monastery of Agia Triada_v01.dotm</Template>
  <TotalTime>347</TotalTime>
  <Pages>1</Pages>
  <Words>159</Words>
  <Characters>768</Characters>
  <Application>Microsoft Macintosh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arriving at the monastery of Agia Triada</vt:lpstr>
    </vt:vector>
  </TitlesOfParts>
  <Manager/>
  <Company>IMPpress</Company>
  <LinksUpToDate>false</LinksUpToDate>
  <CharactersWithSpaces>904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arriving at the monastery of Agia Triada</dc:title>
  <dc:subject/>
  <dc:creator>john Richardson</dc:creator>
  <cp:keywords/>
  <dc:description>Secretary-Bird template_x000d_
</dc:description>
  <cp:lastModifiedBy>john Richardson</cp:lastModifiedBy>
  <cp:revision>6</cp:revision>
  <cp:lastPrinted>2013-03-27T12:08:00Z</cp:lastPrinted>
  <dcterms:created xsi:type="dcterms:W3CDTF">2013-03-27T11:55:00Z</dcterms:created>
  <dcterms:modified xsi:type="dcterms:W3CDTF">2013-03-27T17:42:00Z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lpwstr>09</vt:lpwstr>
  </property>
  <property fmtid="{D5CDD505-2E9C-101B-9397-08002B2CF9AE}" pid="3" name="PoemTitle">
    <vt:lpwstr>On arriving at the monstery of Agia Triada</vt:lpwstr>
  </property>
  <property fmtid="{D5CDD505-2E9C-101B-9397-08002B2CF9AE}" pid="4" name="displayFooter">
    <vt:bool>true</vt:bool>
  </property>
  <property fmtid="{D5CDD505-2E9C-101B-9397-08002B2CF9AE}" pid="5" name="displayFilename">
    <vt:bool>true</vt:bool>
  </property>
  <property fmtid="{D5CDD505-2E9C-101B-9397-08002B2CF9AE}" pid="6" name="displayVersion">
    <vt:bool>true</vt:bool>
  </property>
  <property fmtid="{D5CDD505-2E9C-101B-9397-08002B2CF9AE}" pid="7" name="displayCopyright">
    <vt:bool>true</vt:bool>
  </property>
  <property fmtid="{D5CDD505-2E9C-101B-9397-08002B2CF9AE}" pid="8" name="displayName">
    <vt:bool>true</vt:bool>
  </property>
  <property fmtid="{D5CDD505-2E9C-101B-9397-08002B2CF9AE}" pid="9" name="versionIncrement">
    <vt:bool>true</vt:bool>
  </property>
  <property fmtid="{D5CDD505-2E9C-101B-9397-08002B2CF9AE}" pid="10" name="HelpFile">
    <vt:lpwstr>C:\SB_06.CHM</vt:lpwstr>
  </property>
  <property fmtid="{D5CDD505-2E9C-101B-9397-08002B2CF9AE}" pid="11" name="Yes">
    <vt:bool>true</vt:bool>
  </property>
  <property fmtid="{D5CDD505-2E9C-101B-9397-08002B2CF9AE}" pid="12" name="displayTimeDate">
    <vt:bool>true</vt:bool>
  </property>
  <property fmtid="{D5CDD505-2E9C-101B-9397-08002B2CF9AE}" pid="13" name="WarnIfDifferent">
    <vt:bool>true</vt:bool>
  </property>
</Properties>
</file>